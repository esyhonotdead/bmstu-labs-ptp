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FC43" w14:textId="556C1FA5" w:rsidR="00AC5FEE" w:rsidRPr="002F15A8" w:rsidRDefault="002F15A8" w:rsidP="00F3183C">
      <w:pPr>
        <w:spacing w:line="360" w:lineRule="auto"/>
        <w:ind w:firstLine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1 </w:t>
      </w:r>
      <w:r w:rsidR="005553BC" w:rsidRPr="002F15A8">
        <w:rPr>
          <w:rFonts w:asciiTheme="majorHAnsi" w:hAnsiTheme="majorHAnsi" w:cstheme="majorHAnsi"/>
          <w:b/>
          <w:bCs/>
          <w:sz w:val="28"/>
          <w:szCs w:val="28"/>
        </w:rPr>
        <w:t xml:space="preserve">Компилятор </w:t>
      </w:r>
      <w:r w:rsidR="005553BC" w:rsidRPr="002F15A8">
        <w:rPr>
          <w:rFonts w:asciiTheme="majorHAnsi" w:hAnsiTheme="majorHAnsi" w:cstheme="majorHAnsi"/>
          <w:b/>
          <w:bCs/>
          <w:sz w:val="28"/>
          <w:szCs w:val="28"/>
          <w:lang w:val="en-US"/>
        </w:rPr>
        <w:t>GCC</w:t>
      </w:r>
    </w:p>
    <w:p w14:paraId="381BA2CE" w14:textId="6ABF539C" w:rsidR="005553BC" w:rsidRPr="00ED306A" w:rsidRDefault="00F3183C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2F15A8">
        <w:rPr>
          <w:rFonts w:asciiTheme="majorHAnsi" w:hAnsiTheme="majorHAnsi" w:cstheme="majorHAnsi"/>
          <w:sz w:val="28"/>
          <w:szCs w:val="28"/>
        </w:rPr>
        <w:t xml:space="preserve">1.1 </w:t>
      </w:r>
      <w:r w:rsidR="005553BC" w:rsidRPr="00ED306A">
        <w:rPr>
          <w:rFonts w:asciiTheme="majorHAnsi" w:hAnsiTheme="majorHAnsi" w:cstheme="majorHAnsi"/>
          <w:sz w:val="28"/>
          <w:szCs w:val="28"/>
        </w:rPr>
        <w:t>Версия компилятора</w:t>
      </w:r>
    </w:p>
    <w:p w14:paraId="348287C4" w14:textId="5D33EF03" w:rsidR="005553BC" w:rsidRPr="00ED306A" w:rsidRDefault="005553BC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ED306A">
        <w:rPr>
          <w:rFonts w:asciiTheme="majorHAnsi" w:hAnsiTheme="majorHAnsi" w:cstheme="majorHAnsi"/>
          <w:sz w:val="28"/>
          <w:szCs w:val="28"/>
        </w:rPr>
        <w:t>Команда:</w:t>
      </w:r>
    </w:p>
    <w:p w14:paraId="79E9C7B0" w14:textId="4C97739F" w:rsidR="005553BC" w:rsidRPr="00ED306A" w:rsidRDefault="005553BC" w:rsidP="00F3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ED306A">
        <w:rPr>
          <w:rFonts w:ascii="Fira Mono" w:hAnsi="Fira Mono" w:cstheme="majorHAnsi"/>
          <w:sz w:val="28"/>
          <w:szCs w:val="28"/>
          <w:lang w:val="en-US"/>
        </w:rPr>
        <w:t>gcc --version</w:t>
      </w:r>
    </w:p>
    <w:p w14:paraId="7D463E65" w14:textId="0AD4A4DA" w:rsidR="00AC5FEE" w:rsidRPr="00ED306A" w:rsidRDefault="005553BC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ED306A">
        <w:rPr>
          <w:rFonts w:asciiTheme="majorHAnsi" w:hAnsiTheme="majorHAnsi" w:cstheme="majorHAnsi"/>
          <w:sz w:val="28"/>
          <w:szCs w:val="28"/>
        </w:rPr>
        <w:t>Вывод</w:t>
      </w:r>
      <w:r w:rsidRPr="00ED306A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72C48823" w14:textId="77777777" w:rsidR="00F569C7" w:rsidRPr="00ED306A" w:rsidRDefault="005553BC" w:rsidP="00F3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</w:rPr>
      </w:pPr>
      <w:r w:rsidRPr="00ED306A">
        <w:rPr>
          <w:rFonts w:ascii="Fira Mono" w:hAnsi="Fira Mono" w:cstheme="majorHAnsi"/>
          <w:sz w:val="28"/>
          <w:szCs w:val="28"/>
          <w:lang w:val="en-US"/>
        </w:rPr>
        <w:t>gcc</w:t>
      </w:r>
      <w:r w:rsidRPr="00ED306A">
        <w:rPr>
          <w:rFonts w:ascii="Fira Mono" w:hAnsi="Fira Mono" w:cstheme="majorHAnsi"/>
          <w:sz w:val="28"/>
          <w:szCs w:val="28"/>
        </w:rPr>
        <w:t xml:space="preserve"> (</w:t>
      </w:r>
      <w:r w:rsidRPr="00ED306A">
        <w:rPr>
          <w:rFonts w:ascii="Fira Mono" w:hAnsi="Fira Mono" w:cstheme="majorHAnsi"/>
          <w:sz w:val="28"/>
          <w:szCs w:val="28"/>
          <w:lang w:val="en-US"/>
        </w:rPr>
        <w:t>Ubuntu</w:t>
      </w:r>
      <w:r w:rsidRPr="00ED306A">
        <w:rPr>
          <w:rFonts w:ascii="Fira Mono" w:hAnsi="Fira Mono" w:cstheme="majorHAnsi"/>
          <w:sz w:val="28"/>
          <w:szCs w:val="28"/>
        </w:rPr>
        <w:t xml:space="preserve"> 13.3.0-6</w:t>
      </w:r>
      <w:r w:rsidRPr="00ED306A">
        <w:rPr>
          <w:rFonts w:ascii="Fira Mono" w:hAnsi="Fira Mono" w:cstheme="majorHAnsi"/>
          <w:sz w:val="28"/>
          <w:szCs w:val="28"/>
          <w:lang w:val="en-US"/>
        </w:rPr>
        <w:t>ubuntu</w:t>
      </w:r>
      <w:r w:rsidRPr="00ED306A">
        <w:rPr>
          <w:rFonts w:ascii="Fira Mono" w:hAnsi="Fira Mono" w:cstheme="majorHAnsi"/>
          <w:sz w:val="28"/>
          <w:szCs w:val="28"/>
        </w:rPr>
        <w:t>2~24.04) 13.3.0</w:t>
      </w:r>
    </w:p>
    <w:p w14:paraId="3FA40B23" w14:textId="77777777" w:rsidR="00E854A5" w:rsidRPr="00ED306A" w:rsidRDefault="00E854A5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6A2FE44" w14:textId="2A02BB4A" w:rsidR="00AC5FEE" w:rsidRPr="00ED306A" w:rsidRDefault="00F3183C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ED306A">
        <w:rPr>
          <w:rFonts w:asciiTheme="majorHAnsi" w:hAnsiTheme="majorHAnsi" w:cstheme="majorHAnsi"/>
          <w:sz w:val="28"/>
          <w:szCs w:val="28"/>
        </w:rPr>
        <w:t xml:space="preserve">1.2 </w:t>
      </w:r>
      <w:r w:rsidR="00AC5FEE" w:rsidRPr="00ED306A">
        <w:rPr>
          <w:rFonts w:asciiTheme="majorHAnsi" w:hAnsiTheme="majorHAnsi" w:cstheme="majorHAnsi"/>
          <w:sz w:val="28"/>
          <w:szCs w:val="28"/>
        </w:rPr>
        <w:t>Команда для получения исполняемого файла</w:t>
      </w:r>
      <w:r w:rsidR="00E854A5" w:rsidRPr="00ED306A">
        <w:rPr>
          <w:rFonts w:asciiTheme="majorHAnsi" w:hAnsiTheme="majorHAnsi" w:cstheme="majorHAnsi"/>
          <w:sz w:val="28"/>
          <w:szCs w:val="28"/>
        </w:rPr>
        <w:t>:</w:t>
      </w:r>
    </w:p>
    <w:p w14:paraId="260F4111" w14:textId="37303D16" w:rsidR="00E854A5" w:rsidRPr="00ED306A" w:rsidRDefault="00E854A5" w:rsidP="00F3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ED306A">
        <w:rPr>
          <w:rFonts w:ascii="Fira Mono" w:hAnsi="Fira Mono" w:cstheme="majorHAnsi"/>
          <w:sz w:val="28"/>
          <w:szCs w:val="28"/>
          <w:lang w:val="en-US"/>
        </w:rPr>
        <w:t>gcc -std=c99 -Wall -</w:t>
      </w:r>
      <w:proofErr w:type="spellStart"/>
      <w:r w:rsidRPr="00ED306A">
        <w:rPr>
          <w:rFonts w:ascii="Fira Mono" w:hAnsi="Fira Mono" w:cstheme="majorHAnsi"/>
          <w:sz w:val="28"/>
          <w:szCs w:val="28"/>
          <w:lang w:val="en-US"/>
        </w:rPr>
        <w:t>Werror</w:t>
      </w:r>
      <w:proofErr w:type="spellEnd"/>
      <w:r w:rsidRPr="00ED306A">
        <w:rPr>
          <w:rFonts w:ascii="Fira Mono" w:hAnsi="Fira Mono" w:cstheme="majorHAnsi"/>
          <w:sz w:val="28"/>
          <w:szCs w:val="28"/>
          <w:lang w:val="en-US"/>
        </w:rPr>
        <w:t xml:space="preserve"> -v -save-temps </w:t>
      </w:r>
      <w:proofErr w:type="spellStart"/>
      <w:r w:rsidR="00F3183C" w:rsidRPr="00ED306A">
        <w:rPr>
          <w:rFonts w:ascii="Fira Mono" w:hAnsi="Fira Mono" w:cstheme="majorHAnsi"/>
          <w:sz w:val="28"/>
          <w:szCs w:val="28"/>
          <w:lang w:val="en-US"/>
        </w:rPr>
        <w:t>main</w:t>
      </w:r>
      <w:r w:rsidRPr="00ED306A">
        <w:rPr>
          <w:rFonts w:ascii="Fira Mono" w:hAnsi="Fira Mono" w:cstheme="majorHAnsi"/>
          <w:sz w:val="28"/>
          <w:szCs w:val="28"/>
          <w:lang w:val="en-US"/>
        </w:rPr>
        <w:t>.c</w:t>
      </w:r>
      <w:proofErr w:type="spellEnd"/>
    </w:p>
    <w:p w14:paraId="410E00C9" w14:textId="3EAD66AC" w:rsidR="00AC5FEE" w:rsidRPr="00ED306A" w:rsidRDefault="00AC5FEE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ED306A">
        <w:rPr>
          <w:rFonts w:asciiTheme="majorHAnsi" w:hAnsiTheme="majorHAnsi" w:cstheme="majorHAnsi"/>
          <w:sz w:val="28"/>
          <w:szCs w:val="28"/>
        </w:rPr>
        <w:t>Список файлов, полученных в результате компиляции</w:t>
      </w:r>
      <w:r w:rsidR="00E854A5" w:rsidRPr="00ED306A">
        <w:rPr>
          <w:rFonts w:asciiTheme="majorHAnsi" w:hAnsiTheme="majorHAnsi" w:cstheme="majorHAnsi"/>
          <w:sz w:val="28"/>
          <w:szCs w:val="28"/>
        </w:rPr>
        <w:t>:</w:t>
      </w:r>
    </w:p>
    <w:tbl>
      <w:tblPr>
        <w:tblStyle w:val="affa"/>
        <w:tblW w:w="0" w:type="auto"/>
        <w:tblInd w:w="-147" w:type="dxa"/>
        <w:tblLook w:val="04A0" w:firstRow="1" w:lastRow="0" w:firstColumn="1" w:lastColumn="0" w:noHBand="0" w:noVBand="1"/>
      </w:tblPr>
      <w:tblGrid>
        <w:gridCol w:w="3355"/>
        <w:gridCol w:w="3208"/>
        <w:gridCol w:w="3212"/>
      </w:tblGrid>
      <w:tr w:rsidR="00AC5FEE" w:rsidRPr="00ED306A" w14:paraId="147D5000" w14:textId="77777777" w:rsidTr="00F3183C">
        <w:tc>
          <w:tcPr>
            <w:tcW w:w="3355" w:type="dxa"/>
          </w:tcPr>
          <w:p w14:paraId="3913F21F" w14:textId="65595876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Имя</w:t>
            </w:r>
          </w:p>
        </w:tc>
        <w:tc>
          <w:tcPr>
            <w:tcW w:w="3208" w:type="dxa"/>
          </w:tcPr>
          <w:p w14:paraId="4D3C535F" w14:textId="61EB9AE3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Размер, байты</w:t>
            </w:r>
          </w:p>
        </w:tc>
        <w:tc>
          <w:tcPr>
            <w:tcW w:w="3212" w:type="dxa"/>
          </w:tcPr>
          <w:p w14:paraId="1E5741A0" w14:textId="7CEB520F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Тип</w:t>
            </w:r>
          </w:p>
        </w:tc>
      </w:tr>
      <w:tr w:rsidR="00AC5FEE" w:rsidRPr="00ED306A" w14:paraId="311EBEFE" w14:textId="77777777" w:rsidTr="00F3183C">
        <w:tc>
          <w:tcPr>
            <w:tcW w:w="3355" w:type="dxa"/>
          </w:tcPr>
          <w:p w14:paraId="2672BE4F" w14:textId="18348BAD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main.c</w:t>
            </w:r>
            <w:proofErr w:type="spellEnd"/>
          </w:p>
        </w:tc>
        <w:tc>
          <w:tcPr>
            <w:tcW w:w="3208" w:type="dxa"/>
          </w:tcPr>
          <w:p w14:paraId="1AFB99EB" w14:textId="533337A6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109</w:t>
            </w:r>
          </w:p>
        </w:tc>
        <w:tc>
          <w:tcPr>
            <w:tcW w:w="3212" w:type="dxa"/>
          </w:tcPr>
          <w:p w14:paraId="414C8F35" w14:textId="1062BC86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Исходный код</w:t>
            </w:r>
          </w:p>
        </w:tc>
      </w:tr>
      <w:tr w:rsidR="00AC5FEE" w:rsidRPr="00ED306A" w14:paraId="777340B7" w14:textId="77777777" w:rsidTr="00F3183C">
        <w:tc>
          <w:tcPr>
            <w:tcW w:w="3355" w:type="dxa"/>
          </w:tcPr>
          <w:p w14:paraId="0391EED8" w14:textId="1C8284D5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a-</w:t>
            </w:r>
            <w:proofErr w:type="spellStart"/>
            <w:proofErr w:type="gramStart"/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main.i</w:t>
            </w:r>
            <w:proofErr w:type="spellEnd"/>
            <w:proofErr w:type="gramEnd"/>
          </w:p>
        </w:tc>
        <w:tc>
          <w:tcPr>
            <w:tcW w:w="3208" w:type="dxa"/>
          </w:tcPr>
          <w:p w14:paraId="10847C69" w14:textId="41A2931B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14978</w:t>
            </w:r>
          </w:p>
        </w:tc>
        <w:tc>
          <w:tcPr>
            <w:tcW w:w="3212" w:type="dxa"/>
          </w:tcPr>
          <w:p w14:paraId="45A57481" w14:textId="28CF8BA3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Препроцессированный</w:t>
            </w: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 </w:t>
            </w: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код</w:t>
            </w:r>
          </w:p>
        </w:tc>
      </w:tr>
      <w:tr w:rsidR="00AC5FEE" w:rsidRPr="00ED306A" w14:paraId="42042AE0" w14:textId="77777777" w:rsidTr="00F3183C">
        <w:tc>
          <w:tcPr>
            <w:tcW w:w="3355" w:type="dxa"/>
          </w:tcPr>
          <w:p w14:paraId="1B86B41A" w14:textId="10F7A489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a-</w:t>
            </w:r>
            <w:proofErr w:type="spellStart"/>
            <w:proofErr w:type="gramStart"/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main.o</w:t>
            </w:r>
            <w:proofErr w:type="spellEnd"/>
            <w:proofErr w:type="gramEnd"/>
          </w:p>
        </w:tc>
        <w:tc>
          <w:tcPr>
            <w:tcW w:w="3208" w:type="dxa"/>
          </w:tcPr>
          <w:p w14:paraId="19B81A98" w14:textId="631DC73F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1512</w:t>
            </w:r>
          </w:p>
        </w:tc>
        <w:tc>
          <w:tcPr>
            <w:tcW w:w="3212" w:type="dxa"/>
          </w:tcPr>
          <w:p w14:paraId="46E10831" w14:textId="0E6AF0C0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Объектный файл</w:t>
            </w:r>
          </w:p>
        </w:tc>
      </w:tr>
      <w:tr w:rsidR="00AC5FEE" w:rsidRPr="00ED306A" w14:paraId="06FFB876" w14:textId="77777777" w:rsidTr="00F3183C">
        <w:tc>
          <w:tcPr>
            <w:tcW w:w="3355" w:type="dxa"/>
          </w:tcPr>
          <w:p w14:paraId="34ED9C82" w14:textId="00DB37E0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a-</w:t>
            </w:r>
            <w:proofErr w:type="spellStart"/>
            <w:proofErr w:type="gramStart"/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main.s</w:t>
            </w:r>
            <w:proofErr w:type="spellEnd"/>
            <w:proofErr w:type="gramEnd"/>
          </w:p>
        </w:tc>
        <w:tc>
          <w:tcPr>
            <w:tcW w:w="3208" w:type="dxa"/>
          </w:tcPr>
          <w:p w14:paraId="1A99E57F" w14:textId="2EE7833E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705</w:t>
            </w:r>
          </w:p>
        </w:tc>
        <w:tc>
          <w:tcPr>
            <w:tcW w:w="3212" w:type="dxa"/>
          </w:tcPr>
          <w:p w14:paraId="1D05EA71" w14:textId="4142ED94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Ассемблированный файл</w:t>
            </w:r>
          </w:p>
        </w:tc>
      </w:tr>
      <w:tr w:rsidR="00AC5FEE" w:rsidRPr="00ED306A" w14:paraId="11BBBA12" w14:textId="77777777" w:rsidTr="00F3183C">
        <w:tc>
          <w:tcPr>
            <w:tcW w:w="3355" w:type="dxa"/>
          </w:tcPr>
          <w:p w14:paraId="1B543E51" w14:textId="4399C7B4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a.out</w:t>
            </w:r>
            <w:proofErr w:type="spellEnd"/>
          </w:p>
        </w:tc>
        <w:tc>
          <w:tcPr>
            <w:tcW w:w="3208" w:type="dxa"/>
          </w:tcPr>
          <w:p w14:paraId="09E76CCA" w14:textId="04564C0B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15960</w:t>
            </w:r>
          </w:p>
        </w:tc>
        <w:tc>
          <w:tcPr>
            <w:tcW w:w="3212" w:type="dxa"/>
          </w:tcPr>
          <w:p w14:paraId="0E45402D" w14:textId="74B813B6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Исполняемый файл</w:t>
            </w:r>
          </w:p>
        </w:tc>
      </w:tr>
    </w:tbl>
    <w:p w14:paraId="0734FBFB" w14:textId="14DAE644" w:rsidR="00F569C7" w:rsidRPr="00ED306A" w:rsidRDefault="00F569C7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</w:p>
    <w:p w14:paraId="4E7C5504" w14:textId="0EAF24A2" w:rsidR="00AC5FEE" w:rsidRPr="00ED306A" w:rsidRDefault="00F3183C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1.3 </w:t>
      </w:r>
      <w:r w:rsidR="00AC5FEE" w:rsidRPr="00ED306A">
        <w:rPr>
          <w:rFonts w:asciiTheme="majorHAnsi" w:hAnsiTheme="majorHAnsi" w:cstheme="majorHAnsi"/>
          <w:sz w:val="28"/>
          <w:szCs w:val="28"/>
        </w:rPr>
        <w:t>Этапы компиляции</w:t>
      </w:r>
    </w:p>
    <w:p w14:paraId="1BD2D61F" w14:textId="5E588EBD" w:rsidR="00AC5FEE" w:rsidRPr="00ED306A" w:rsidRDefault="00F3183C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1.3.1 </w:t>
      </w:r>
      <w:proofErr w:type="spellStart"/>
      <w:r w:rsidR="00AC5FEE" w:rsidRPr="00ED306A">
        <w:rPr>
          <w:rFonts w:asciiTheme="majorHAnsi" w:hAnsiTheme="majorHAnsi" w:cstheme="majorHAnsi"/>
          <w:sz w:val="28"/>
          <w:szCs w:val="28"/>
        </w:rPr>
        <w:t>Препроцессинг</w:t>
      </w:r>
      <w:proofErr w:type="spellEnd"/>
    </w:p>
    <w:p w14:paraId="507B52D5" w14:textId="2BE7A466" w:rsidR="00AC5FEE" w:rsidRPr="00ED306A" w:rsidRDefault="00AC5FEE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ED306A">
        <w:rPr>
          <w:rFonts w:asciiTheme="majorHAnsi" w:hAnsiTheme="majorHAnsi" w:cstheme="majorHAnsi"/>
          <w:sz w:val="28"/>
          <w:szCs w:val="28"/>
        </w:rPr>
        <w:t>Команда:</w:t>
      </w:r>
    </w:p>
    <w:p w14:paraId="06EF1D9D" w14:textId="231FC26E" w:rsidR="00AC5FEE" w:rsidRPr="00ED306A" w:rsidRDefault="00F569C7" w:rsidP="00F3183C">
      <w:pP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proofErr w:type="spellStart"/>
      <w:r w:rsidRPr="00ED306A">
        <w:rPr>
          <w:rFonts w:ascii="Fira Mono" w:hAnsi="Fira Mono" w:cstheme="majorHAnsi"/>
          <w:sz w:val="28"/>
          <w:szCs w:val="28"/>
          <w:bdr w:val="single" w:sz="4" w:space="0" w:color="auto"/>
          <w:lang w:val="en-US"/>
        </w:rPr>
        <w:t>cpp</w:t>
      </w:r>
      <w:proofErr w:type="spellEnd"/>
      <w:r w:rsidRPr="00ED306A">
        <w:rPr>
          <w:rFonts w:ascii="Fira Mono" w:hAnsi="Fira Mono" w:cstheme="majorHAnsi"/>
          <w:sz w:val="28"/>
          <w:szCs w:val="28"/>
          <w:bdr w:val="single" w:sz="4" w:space="0" w:color="auto"/>
          <w:lang w:val="en-US"/>
        </w:rPr>
        <w:t xml:space="preserve"> </w:t>
      </w:r>
      <w:proofErr w:type="spellStart"/>
      <w:r w:rsidRPr="00ED306A">
        <w:rPr>
          <w:rFonts w:ascii="Fira Mono" w:hAnsi="Fira Mono" w:cstheme="majorHAnsi"/>
          <w:sz w:val="28"/>
          <w:szCs w:val="28"/>
          <w:bdr w:val="single" w:sz="4" w:space="0" w:color="auto"/>
          <w:lang w:val="en-US"/>
        </w:rPr>
        <w:t>main.c</w:t>
      </w:r>
      <w:proofErr w:type="spellEnd"/>
      <w:r w:rsidRPr="00ED306A">
        <w:rPr>
          <w:rFonts w:ascii="Fira Mono" w:hAnsi="Fira Mono" w:cstheme="majorHAnsi"/>
          <w:sz w:val="28"/>
          <w:szCs w:val="28"/>
          <w:bdr w:val="single" w:sz="4" w:space="0" w:color="auto"/>
          <w:lang w:val="en-US"/>
        </w:rPr>
        <w:t xml:space="preserve"> -o </w:t>
      </w:r>
      <w:proofErr w:type="spellStart"/>
      <w:proofErr w:type="gramStart"/>
      <w:r w:rsidRPr="00ED306A">
        <w:rPr>
          <w:rFonts w:ascii="Fira Mono" w:hAnsi="Fira Mono" w:cstheme="majorHAnsi"/>
          <w:sz w:val="28"/>
          <w:szCs w:val="28"/>
          <w:bdr w:val="single" w:sz="4" w:space="0" w:color="auto"/>
          <w:lang w:val="en-US"/>
        </w:rPr>
        <w:t>main.i</w:t>
      </w:r>
      <w:proofErr w:type="spellEnd"/>
      <w:proofErr w:type="gramEnd"/>
      <w:r w:rsidR="00AC5FEE" w:rsidRPr="00ED306A">
        <w:rPr>
          <w:rFonts w:ascii="Fira Mono" w:hAnsi="Fira Mono" w:cstheme="majorHAnsi"/>
          <w:sz w:val="28"/>
          <w:szCs w:val="28"/>
          <w:lang w:val="en-US"/>
        </w:rPr>
        <w:tab/>
      </w:r>
    </w:p>
    <w:p w14:paraId="504D406D" w14:textId="77777777" w:rsidR="00E854A5" w:rsidRPr="00ED306A" w:rsidRDefault="00E854A5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affa"/>
        <w:tblW w:w="9638" w:type="dxa"/>
        <w:tblInd w:w="-5" w:type="dxa"/>
        <w:tblLook w:val="04A0" w:firstRow="1" w:lastRow="0" w:firstColumn="1" w:lastColumn="0" w:noHBand="0" w:noVBand="1"/>
      </w:tblPr>
      <w:tblGrid>
        <w:gridCol w:w="2694"/>
        <w:gridCol w:w="6944"/>
      </w:tblGrid>
      <w:tr w:rsidR="00AC5FEE" w:rsidRPr="00ED306A" w14:paraId="7C340C35" w14:textId="77777777" w:rsidTr="00AC5FEE">
        <w:tc>
          <w:tcPr>
            <w:tcW w:w="2694" w:type="dxa"/>
          </w:tcPr>
          <w:p w14:paraId="7F50756E" w14:textId="5FC162DD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Вход</w:t>
            </w:r>
          </w:p>
        </w:tc>
        <w:tc>
          <w:tcPr>
            <w:tcW w:w="6944" w:type="dxa"/>
          </w:tcPr>
          <w:p w14:paraId="4CB5F991" w14:textId="554E7AA0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main.c</w:t>
            </w:r>
            <w:proofErr w:type="spellEnd"/>
          </w:p>
        </w:tc>
      </w:tr>
      <w:tr w:rsidR="00AC5FEE" w:rsidRPr="00ED306A" w14:paraId="692D924B" w14:textId="77777777" w:rsidTr="00AC5FEE">
        <w:tc>
          <w:tcPr>
            <w:tcW w:w="2694" w:type="dxa"/>
          </w:tcPr>
          <w:p w14:paraId="73C559F7" w14:textId="4221DE85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Выход</w:t>
            </w:r>
          </w:p>
        </w:tc>
        <w:tc>
          <w:tcPr>
            <w:tcW w:w="6944" w:type="dxa"/>
          </w:tcPr>
          <w:p w14:paraId="75195DBA" w14:textId="1DAB7259" w:rsidR="00AC5FEE" w:rsidRPr="00ED306A" w:rsidRDefault="00F569C7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gramStart"/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main</w:t>
            </w:r>
            <w:r w:rsidR="00AC5FEE" w:rsidRPr="00ED306A">
              <w:rPr>
                <w:rFonts w:asciiTheme="majorHAnsi" w:hAnsiTheme="majorHAnsi" w:cstheme="majorHAnsi"/>
                <w:sz w:val="28"/>
                <w:szCs w:val="28"/>
              </w:rPr>
              <w:t>.i</w:t>
            </w:r>
            <w:proofErr w:type="gramEnd"/>
          </w:p>
        </w:tc>
      </w:tr>
      <w:tr w:rsidR="00AC5FEE" w:rsidRPr="00ED306A" w14:paraId="03F6A488" w14:textId="77777777" w:rsidTr="00AC5FEE">
        <w:tc>
          <w:tcPr>
            <w:tcW w:w="2694" w:type="dxa"/>
          </w:tcPr>
          <w:p w14:paraId="14522C7A" w14:textId="1D32DBE0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Назначение</w:t>
            </w:r>
          </w:p>
        </w:tc>
        <w:tc>
          <w:tcPr>
            <w:tcW w:w="6944" w:type="dxa"/>
          </w:tcPr>
          <w:p w14:paraId="2F810702" w14:textId="2FD1A905" w:rsidR="00AC5FEE" w:rsidRPr="00ED306A" w:rsidRDefault="00BD21CA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 xml:space="preserve">Обработка </w:t>
            </w: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препроцессором</w:t>
            </w:r>
          </w:p>
        </w:tc>
      </w:tr>
      <w:tr w:rsidR="00AC5FEE" w:rsidRPr="00ED306A" w14:paraId="0D5C7827" w14:textId="77777777" w:rsidTr="00AC5FEE">
        <w:tc>
          <w:tcPr>
            <w:tcW w:w="2694" w:type="dxa"/>
          </w:tcPr>
          <w:p w14:paraId="2812AFDA" w14:textId="7A13CEA0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Имя утилиты</w:t>
            </w:r>
          </w:p>
        </w:tc>
        <w:tc>
          <w:tcPr>
            <w:tcW w:w="6944" w:type="dxa"/>
          </w:tcPr>
          <w:p w14:paraId="6FF10BBE" w14:textId="7C037E64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cpp</w:t>
            </w:r>
            <w:proofErr w:type="spellEnd"/>
          </w:p>
        </w:tc>
      </w:tr>
      <w:tr w:rsidR="00AC5FEE" w:rsidRPr="00ED306A" w14:paraId="7FF7684F" w14:textId="77777777" w:rsidTr="00AC5FEE">
        <w:tc>
          <w:tcPr>
            <w:tcW w:w="2694" w:type="dxa"/>
          </w:tcPr>
          <w:p w14:paraId="2F7A3B06" w14:textId="0A93D58B" w:rsidR="00AC5FEE" w:rsidRPr="00ED306A" w:rsidRDefault="00AC5FE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Способ передачи параметров</w:t>
            </w:r>
          </w:p>
        </w:tc>
        <w:tc>
          <w:tcPr>
            <w:tcW w:w="6944" w:type="dxa"/>
          </w:tcPr>
          <w:p w14:paraId="7F371A43" w14:textId="1933DDF6" w:rsidR="00AC5FEE" w:rsidRPr="00ED306A" w:rsidRDefault="00E854A5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Флаговое</w:t>
            </w:r>
          </w:p>
        </w:tc>
      </w:tr>
    </w:tbl>
    <w:p w14:paraId="68890B78" w14:textId="73A523B5" w:rsidR="00F569C7" w:rsidRPr="00ED306A" w:rsidRDefault="00F3183C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ED306A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1.3.2 </w:t>
      </w:r>
      <w:r w:rsidR="00F569C7" w:rsidRPr="00ED306A">
        <w:rPr>
          <w:rFonts w:asciiTheme="majorHAnsi" w:hAnsiTheme="majorHAnsi" w:cstheme="majorHAnsi"/>
          <w:sz w:val="28"/>
          <w:szCs w:val="28"/>
        </w:rPr>
        <w:t>Компиляция</w:t>
      </w:r>
    </w:p>
    <w:p w14:paraId="276F5D4B" w14:textId="0CE79910" w:rsidR="00F569C7" w:rsidRPr="00ED306A" w:rsidRDefault="00F569C7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ED306A">
        <w:rPr>
          <w:rFonts w:asciiTheme="majorHAnsi" w:hAnsiTheme="majorHAnsi" w:cstheme="majorHAnsi"/>
          <w:sz w:val="28"/>
          <w:szCs w:val="28"/>
        </w:rPr>
        <w:t>Команда</w:t>
      </w:r>
      <w:r w:rsidRPr="00ED306A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1EABD932" w14:textId="77777777" w:rsidR="00E854A5" w:rsidRPr="00ED306A" w:rsidRDefault="00BD21CA" w:rsidP="00F3183C">
      <w:pP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bdr w:val="single" w:sz="4" w:space="0" w:color="auto"/>
          <w:lang w:val="en-US"/>
        </w:rPr>
      </w:pPr>
      <w:r w:rsidRPr="00ED306A">
        <w:rPr>
          <w:rFonts w:ascii="Fira Mono" w:hAnsi="Fira Mono" w:cstheme="majorHAnsi"/>
          <w:sz w:val="28"/>
          <w:szCs w:val="28"/>
          <w:bdr w:val="single" w:sz="4" w:space="0" w:color="auto"/>
          <w:lang w:val="en-US"/>
        </w:rPr>
        <w:t>c99 -S -</w:t>
      </w:r>
      <w:proofErr w:type="spellStart"/>
      <w:r w:rsidRPr="00ED306A">
        <w:rPr>
          <w:rFonts w:ascii="Fira Mono" w:hAnsi="Fira Mono" w:cstheme="majorHAnsi"/>
          <w:sz w:val="28"/>
          <w:szCs w:val="28"/>
          <w:bdr w:val="single" w:sz="4" w:space="0" w:color="auto"/>
          <w:lang w:val="en-US"/>
        </w:rPr>
        <w:t>fverbose-asm</w:t>
      </w:r>
      <w:proofErr w:type="spellEnd"/>
      <w:r w:rsidRPr="00ED306A">
        <w:rPr>
          <w:rFonts w:ascii="Fira Mono" w:hAnsi="Fira Mono" w:cstheme="majorHAnsi"/>
          <w:sz w:val="28"/>
          <w:szCs w:val="28"/>
          <w:bdr w:val="single" w:sz="4" w:space="0" w:color="auto"/>
          <w:lang w:val="en-US"/>
        </w:rPr>
        <w:t xml:space="preserve"> -</w:t>
      </w:r>
      <w:proofErr w:type="spellStart"/>
      <w:r w:rsidRPr="00ED306A">
        <w:rPr>
          <w:rFonts w:ascii="Fira Mono" w:hAnsi="Fira Mono" w:cstheme="majorHAnsi"/>
          <w:sz w:val="28"/>
          <w:szCs w:val="28"/>
          <w:bdr w:val="single" w:sz="4" w:space="0" w:color="auto"/>
          <w:lang w:val="en-US"/>
        </w:rPr>
        <w:t>masm</w:t>
      </w:r>
      <w:proofErr w:type="spellEnd"/>
      <w:r w:rsidRPr="00ED306A">
        <w:rPr>
          <w:rFonts w:ascii="Fira Mono" w:hAnsi="Fira Mono" w:cstheme="majorHAnsi"/>
          <w:sz w:val="28"/>
          <w:szCs w:val="28"/>
          <w:bdr w:val="single" w:sz="4" w:space="0" w:color="auto"/>
          <w:lang w:val="en-US"/>
        </w:rPr>
        <w:t xml:space="preserve">=intel </w:t>
      </w:r>
      <w:proofErr w:type="spellStart"/>
      <w:proofErr w:type="gramStart"/>
      <w:r w:rsidRPr="00ED306A">
        <w:rPr>
          <w:rFonts w:ascii="Fira Mono" w:hAnsi="Fira Mono" w:cstheme="majorHAnsi"/>
          <w:sz w:val="28"/>
          <w:szCs w:val="28"/>
          <w:bdr w:val="single" w:sz="4" w:space="0" w:color="auto"/>
          <w:lang w:val="en-US"/>
        </w:rPr>
        <w:t>main.i</w:t>
      </w:r>
      <w:proofErr w:type="spellEnd"/>
      <w:proofErr w:type="gramEnd"/>
    </w:p>
    <w:p w14:paraId="777A592B" w14:textId="49F387C1" w:rsidR="00F569C7" w:rsidRPr="00ED306A" w:rsidRDefault="00F569C7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D306A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ED306A"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affa"/>
        <w:tblW w:w="9638" w:type="dxa"/>
        <w:tblInd w:w="-5" w:type="dxa"/>
        <w:tblLook w:val="04A0" w:firstRow="1" w:lastRow="0" w:firstColumn="1" w:lastColumn="0" w:noHBand="0" w:noVBand="1"/>
      </w:tblPr>
      <w:tblGrid>
        <w:gridCol w:w="2694"/>
        <w:gridCol w:w="6944"/>
      </w:tblGrid>
      <w:tr w:rsidR="00F569C7" w:rsidRPr="00ED306A" w14:paraId="040651D0" w14:textId="77777777" w:rsidTr="0027351F">
        <w:tc>
          <w:tcPr>
            <w:tcW w:w="2694" w:type="dxa"/>
          </w:tcPr>
          <w:p w14:paraId="2BBBB1FF" w14:textId="77777777" w:rsidR="00F569C7" w:rsidRPr="00ED306A" w:rsidRDefault="00F569C7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Вход</w:t>
            </w:r>
          </w:p>
        </w:tc>
        <w:tc>
          <w:tcPr>
            <w:tcW w:w="6944" w:type="dxa"/>
          </w:tcPr>
          <w:p w14:paraId="5AA8425A" w14:textId="46154966" w:rsidR="00F569C7" w:rsidRPr="00ED306A" w:rsidRDefault="00F569C7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main</w:t>
            </w:r>
            <w:proofErr w:type="spellEnd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.</w:t>
            </w:r>
            <w:proofErr w:type="spellStart"/>
            <w:r w:rsidR="00D735F5"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proofErr w:type="spellEnd"/>
            <w:proofErr w:type="gramEnd"/>
          </w:p>
        </w:tc>
      </w:tr>
      <w:tr w:rsidR="00F569C7" w:rsidRPr="00ED306A" w14:paraId="5E3429B9" w14:textId="77777777" w:rsidTr="0027351F">
        <w:tc>
          <w:tcPr>
            <w:tcW w:w="2694" w:type="dxa"/>
          </w:tcPr>
          <w:p w14:paraId="017D473F" w14:textId="77777777" w:rsidR="00F569C7" w:rsidRPr="00ED306A" w:rsidRDefault="00F569C7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Выход</w:t>
            </w:r>
          </w:p>
        </w:tc>
        <w:tc>
          <w:tcPr>
            <w:tcW w:w="6944" w:type="dxa"/>
          </w:tcPr>
          <w:p w14:paraId="3E22F595" w14:textId="3AE4E212" w:rsidR="00F569C7" w:rsidRPr="00ED306A" w:rsidRDefault="00F569C7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gramStart"/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main</w:t>
            </w: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.</w:t>
            </w:r>
            <w:r w:rsidR="00BD21CA"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proofErr w:type="gramEnd"/>
          </w:p>
        </w:tc>
      </w:tr>
      <w:tr w:rsidR="00F569C7" w:rsidRPr="00ED306A" w14:paraId="49834185" w14:textId="77777777" w:rsidTr="0027351F">
        <w:tc>
          <w:tcPr>
            <w:tcW w:w="2694" w:type="dxa"/>
          </w:tcPr>
          <w:p w14:paraId="12318649" w14:textId="77777777" w:rsidR="00F569C7" w:rsidRPr="00ED306A" w:rsidRDefault="00F569C7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Назначение</w:t>
            </w:r>
          </w:p>
        </w:tc>
        <w:tc>
          <w:tcPr>
            <w:tcW w:w="6944" w:type="dxa"/>
          </w:tcPr>
          <w:p w14:paraId="10F95D76" w14:textId="11E404D1" w:rsidR="00F569C7" w:rsidRPr="00ED306A" w:rsidRDefault="00BD21CA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Т</w:t>
            </w: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рансляция на язык ассемблера</w:t>
            </w:r>
          </w:p>
        </w:tc>
      </w:tr>
      <w:tr w:rsidR="00F569C7" w:rsidRPr="00ED306A" w14:paraId="695E9056" w14:textId="77777777" w:rsidTr="0027351F">
        <w:tc>
          <w:tcPr>
            <w:tcW w:w="2694" w:type="dxa"/>
          </w:tcPr>
          <w:p w14:paraId="4B757A5C" w14:textId="77777777" w:rsidR="00F569C7" w:rsidRPr="00ED306A" w:rsidRDefault="00F569C7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Имя утилиты</w:t>
            </w:r>
          </w:p>
        </w:tc>
        <w:tc>
          <w:tcPr>
            <w:tcW w:w="6944" w:type="dxa"/>
          </w:tcPr>
          <w:p w14:paraId="74E3FC9A" w14:textId="0B85C15F" w:rsidR="00F569C7" w:rsidRPr="00ED306A" w:rsidRDefault="00BD21CA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c99</w:t>
            </w:r>
          </w:p>
        </w:tc>
      </w:tr>
      <w:tr w:rsidR="00F569C7" w:rsidRPr="00ED306A" w14:paraId="618FF1B5" w14:textId="77777777" w:rsidTr="0027351F">
        <w:tc>
          <w:tcPr>
            <w:tcW w:w="2694" w:type="dxa"/>
          </w:tcPr>
          <w:p w14:paraId="6BD41EC3" w14:textId="77777777" w:rsidR="00F569C7" w:rsidRPr="00ED306A" w:rsidRDefault="00F569C7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Способ передачи параметров</w:t>
            </w:r>
          </w:p>
        </w:tc>
        <w:tc>
          <w:tcPr>
            <w:tcW w:w="6944" w:type="dxa"/>
          </w:tcPr>
          <w:p w14:paraId="43AD11C8" w14:textId="7A13A331" w:rsidR="00F569C7" w:rsidRPr="00ED306A" w:rsidRDefault="00E854A5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Флаговое</w:t>
            </w:r>
          </w:p>
        </w:tc>
      </w:tr>
    </w:tbl>
    <w:p w14:paraId="6A38949A" w14:textId="77777777" w:rsidR="00F569C7" w:rsidRPr="00ED306A" w:rsidRDefault="00F569C7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85BAC7A" w14:textId="03DA6D3C" w:rsidR="00BD21CA" w:rsidRPr="00ED306A" w:rsidRDefault="00F3183C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1.3.3 </w:t>
      </w:r>
      <w:r w:rsidR="00BD21CA" w:rsidRPr="00ED306A">
        <w:rPr>
          <w:rFonts w:asciiTheme="majorHAnsi" w:hAnsiTheme="majorHAnsi" w:cstheme="majorHAnsi"/>
          <w:sz w:val="28"/>
          <w:szCs w:val="28"/>
        </w:rPr>
        <w:t>Ассемблирование</w:t>
      </w:r>
    </w:p>
    <w:p w14:paraId="551ACF6D" w14:textId="40D1B6B9" w:rsidR="00BD21CA" w:rsidRPr="00ED306A" w:rsidRDefault="00BD21CA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ED306A">
        <w:rPr>
          <w:rFonts w:asciiTheme="majorHAnsi" w:hAnsiTheme="majorHAnsi" w:cstheme="majorHAnsi"/>
          <w:sz w:val="28"/>
          <w:szCs w:val="28"/>
        </w:rPr>
        <w:t>Команда:</w:t>
      </w:r>
    </w:p>
    <w:p w14:paraId="54728F62" w14:textId="77777777" w:rsidR="00E854A5" w:rsidRPr="00ED306A" w:rsidRDefault="00BD21CA" w:rsidP="00F3183C">
      <w:pP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bdr w:val="single" w:sz="4" w:space="0" w:color="auto"/>
          <w:lang w:val="en-US"/>
        </w:rPr>
      </w:pPr>
      <w:r w:rsidRPr="00ED306A">
        <w:rPr>
          <w:rFonts w:ascii="Fira Mono" w:hAnsi="Fira Mono" w:cstheme="majorHAnsi"/>
          <w:sz w:val="28"/>
          <w:szCs w:val="28"/>
          <w:bdr w:val="single" w:sz="4" w:space="0" w:color="auto"/>
          <w:lang w:val="en-US"/>
        </w:rPr>
        <w:t>as</w:t>
      </w:r>
      <w:r w:rsidRPr="00ED306A">
        <w:rPr>
          <w:rFonts w:ascii="Fira Mono" w:hAnsi="Fira Mono" w:cstheme="majorHAnsi"/>
          <w:sz w:val="28"/>
          <w:szCs w:val="28"/>
          <w:bdr w:val="single" w:sz="4" w:space="0" w:color="auto"/>
        </w:rPr>
        <w:t xml:space="preserve"> </w:t>
      </w:r>
      <w:proofErr w:type="gramStart"/>
      <w:r w:rsidRPr="00ED306A">
        <w:rPr>
          <w:rFonts w:ascii="Fira Mono" w:hAnsi="Fira Mono" w:cstheme="majorHAnsi"/>
          <w:sz w:val="28"/>
          <w:szCs w:val="28"/>
          <w:bdr w:val="single" w:sz="4" w:space="0" w:color="auto"/>
          <w:lang w:val="en-US"/>
        </w:rPr>
        <w:t>main</w:t>
      </w:r>
      <w:r w:rsidRPr="00ED306A">
        <w:rPr>
          <w:rFonts w:ascii="Fira Mono" w:hAnsi="Fira Mono" w:cstheme="majorHAnsi"/>
          <w:sz w:val="28"/>
          <w:szCs w:val="28"/>
          <w:bdr w:val="single" w:sz="4" w:space="0" w:color="auto"/>
        </w:rPr>
        <w:t>.</w:t>
      </w:r>
      <w:r w:rsidRPr="00ED306A">
        <w:rPr>
          <w:rFonts w:ascii="Fira Mono" w:hAnsi="Fira Mono" w:cstheme="majorHAnsi"/>
          <w:sz w:val="28"/>
          <w:szCs w:val="28"/>
          <w:bdr w:val="single" w:sz="4" w:space="0" w:color="auto"/>
          <w:lang w:val="en-US"/>
        </w:rPr>
        <w:t>s</w:t>
      </w:r>
      <w:proofErr w:type="gramEnd"/>
      <w:r w:rsidRPr="00ED306A">
        <w:rPr>
          <w:rFonts w:ascii="Fira Mono" w:hAnsi="Fira Mono" w:cstheme="majorHAnsi"/>
          <w:sz w:val="28"/>
          <w:szCs w:val="28"/>
          <w:bdr w:val="single" w:sz="4" w:space="0" w:color="auto"/>
        </w:rPr>
        <w:t xml:space="preserve"> -</w:t>
      </w:r>
      <w:r w:rsidRPr="00ED306A">
        <w:rPr>
          <w:rFonts w:ascii="Fira Mono" w:hAnsi="Fira Mono" w:cstheme="majorHAnsi"/>
          <w:sz w:val="28"/>
          <w:szCs w:val="28"/>
          <w:bdr w:val="single" w:sz="4" w:space="0" w:color="auto"/>
          <w:lang w:val="en-US"/>
        </w:rPr>
        <w:t>o</w:t>
      </w:r>
      <w:r w:rsidRPr="00ED306A">
        <w:rPr>
          <w:rFonts w:ascii="Fira Mono" w:hAnsi="Fira Mono" w:cstheme="majorHAnsi"/>
          <w:sz w:val="28"/>
          <w:szCs w:val="28"/>
          <w:bdr w:val="single" w:sz="4" w:space="0" w:color="auto"/>
        </w:rPr>
        <w:t xml:space="preserve"> </w:t>
      </w:r>
      <w:r w:rsidRPr="00ED306A">
        <w:rPr>
          <w:rFonts w:ascii="Fira Mono" w:hAnsi="Fira Mono" w:cstheme="majorHAnsi"/>
          <w:sz w:val="28"/>
          <w:szCs w:val="28"/>
          <w:bdr w:val="single" w:sz="4" w:space="0" w:color="auto"/>
          <w:lang w:val="en-US"/>
        </w:rPr>
        <w:t>main</w:t>
      </w:r>
      <w:r w:rsidRPr="00ED306A">
        <w:rPr>
          <w:rFonts w:ascii="Fira Mono" w:hAnsi="Fira Mono" w:cstheme="majorHAnsi"/>
          <w:sz w:val="28"/>
          <w:szCs w:val="28"/>
          <w:bdr w:val="single" w:sz="4" w:space="0" w:color="auto"/>
        </w:rPr>
        <w:t>.</w:t>
      </w:r>
      <w:r w:rsidRPr="00ED306A">
        <w:rPr>
          <w:rFonts w:ascii="Fira Mono" w:hAnsi="Fira Mono" w:cstheme="majorHAnsi"/>
          <w:sz w:val="28"/>
          <w:szCs w:val="28"/>
          <w:bdr w:val="single" w:sz="4" w:space="0" w:color="auto"/>
          <w:lang w:val="en-US"/>
        </w:rPr>
        <w:t>o</w:t>
      </w:r>
    </w:p>
    <w:p w14:paraId="00947C84" w14:textId="134C2365" w:rsidR="00BD21CA" w:rsidRPr="00ED306A" w:rsidRDefault="00BD21CA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ED306A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affa"/>
        <w:tblW w:w="9638" w:type="dxa"/>
        <w:tblInd w:w="-5" w:type="dxa"/>
        <w:tblLook w:val="04A0" w:firstRow="1" w:lastRow="0" w:firstColumn="1" w:lastColumn="0" w:noHBand="0" w:noVBand="1"/>
      </w:tblPr>
      <w:tblGrid>
        <w:gridCol w:w="2694"/>
        <w:gridCol w:w="6944"/>
      </w:tblGrid>
      <w:tr w:rsidR="00BD21CA" w:rsidRPr="00ED306A" w14:paraId="2407B9D1" w14:textId="77777777" w:rsidTr="0027351F">
        <w:tc>
          <w:tcPr>
            <w:tcW w:w="2694" w:type="dxa"/>
          </w:tcPr>
          <w:p w14:paraId="5B79875A" w14:textId="77777777" w:rsidR="00BD21CA" w:rsidRPr="00ED306A" w:rsidRDefault="00BD21CA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Вход</w:t>
            </w:r>
          </w:p>
        </w:tc>
        <w:tc>
          <w:tcPr>
            <w:tcW w:w="6944" w:type="dxa"/>
          </w:tcPr>
          <w:p w14:paraId="604A78C3" w14:textId="64B52FF7" w:rsidR="00BD21CA" w:rsidRPr="00ED306A" w:rsidRDefault="00BD21CA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main.</w:t>
            </w: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s</w:t>
            </w:r>
            <w:proofErr w:type="spellEnd"/>
            <w:proofErr w:type="gramEnd"/>
          </w:p>
        </w:tc>
      </w:tr>
      <w:tr w:rsidR="00BD21CA" w:rsidRPr="00ED306A" w14:paraId="774CC9F4" w14:textId="77777777" w:rsidTr="0027351F">
        <w:tc>
          <w:tcPr>
            <w:tcW w:w="2694" w:type="dxa"/>
          </w:tcPr>
          <w:p w14:paraId="57704CC2" w14:textId="77777777" w:rsidR="00BD21CA" w:rsidRPr="00ED306A" w:rsidRDefault="00BD21CA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Выход</w:t>
            </w:r>
          </w:p>
        </w:tc>
        <w:tc>
          <w:tcPr>
            <w:tcW w:w="6944" w:type="dxa"/>
          </w:tcPr>
          <w:p w14:paraId="0A3D9369" w14:textId="4A985BFC" w:rsidR="00BD21CA" w:rsidRPr="00ED306A" w:rsidRDefault="00BD21CA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gramStart"/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main</w:t>
            </w: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.</w:t>
            </w: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o</w:t>
            </w:r>
            <w:proofErr w:type="gramEnd"/>
          </w:p>
        </w:tc>
      </w:tr>
      <w:tr w:rsidR="00BD21CA" w:rsidRPr="00ED306A" w14:paraId="5E08924F" w14:textId="77777777" w:rsidTr="0027351F">
        <w:tc>
          <w:tcPr>
            <w:tcW w:w="2694" w:type="dxa"/>
          </w:tcPr>
          <w:p w14:paraId="57EC994A" w14:textId="77777777" w:rsidR="00BD21CA" w:rsidRPr="00ED306A" w:rsidRDefault="00BD21CA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Назначение</w:t>
            </w:r>
          </w:p>
        </w:tc>
        <w:tc>
          <w:tcPr>
            <w:tcW w:w="6944" w:type="dxa"/>
          </w:tcPr>
          <w:p w14:paraId="2AC18B45" w14:textId="569AB266" w:rsidR="00BD21CA" w:rsidRPr="00ED306A" w:rsidRDefault="00BD21CA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А</w:t>
            </w: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ссемблирование в объектный файл</w:t>
            </w:r>
          </w:p>
        </w:tc>
      </w:tr>
      <w:tr w:rsidR="00BD21CA" w:rsidRPr="00ED306A" w14:paraId="3B3E2B0A" w14:textId="77777777" w:rsidTr="0027351F">
        <w:tc>
          <w:tcPr>
            <w:tcW w:w="2694" w:type="dxa"/>
          </w:tcPr>
          <w:p w14:paraId="09E1BC0A" w14:textId="77777777" w:rsidR="00BD21CA" w:rsidRPr="00ED306A" w:rsidRDefault="00BD21CA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Имя утилиты</w:t>
            </w:r>
          </w:p>
        </w:tc>
        <w:tc>
          <w:tcPr>
            <w:tcW w:w="6944" w:type="dxa"/>
          </w:tcPr>
          <w:p w14:paraId="33F78F38" w14:textId="03BFB8D9" w:rsidR="00BD21CA" w:rsidRPr="00ED306A" w:rsidRDefault="00BD21CA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as</w:t>
            </w:r>
          </w:p>
        </w:tc>
      </w:tr>
      <w:tr w:rsidR="00BD21CA" w:rsidRPr="00ED306A" w14:paraId="441C38E4" w14:textId="77777777" w:rsidTr="0027351F">
        <w:tc>
          <w:tcPr>
            <w:tcW w:w="2694" w:type="dxa"/>
          </w:tcPr>
          <w:p w14:paraId="5B05F459" w14:textId="77777777" w:rsidR="00BD21CA" w:rsidRPr="00ED306A" w:rsidRDefault="00BD21CA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Способ передачи параметров</w:t>
            </w:r>
          </w:p>
        </w:tc>
        <w:tc>
          <w:tcPr>
            <w:tcW w:w="6944" w:type="dxa"/>
          </w:tcPr>
          <w:p w14:paraId="0E7BF2BF" w14:textId="04DAAE4E" w:rsidR="00BD21CA" w:rsidRPr="00ED306A" w:rsidRDefault="00E854A5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Флаговое</w:t>
            </w:r>
          </w:p>
        </w:tc>
      </w:tr>
    </w:tbl>
    <w:p w14:paraId="1FEB28D1" w14:textId="4CE6884C" w:rsidR="00BD21CA" w:rsidRPr="00ED306A" w:rsidRDefault="00F3183C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1.3.4 </w:t>
      </w:r>
      <w:r w:rsidR="001D1834" w:rsidRPr="00ED306A">
        <w:rPr>
          <w:rFonts w:asciiTheme="majorHAnsi" w:hAnsiTheme="majorHAnsi" w:cstheme="majorHAnsi"/>
          <w:sz w:val="28"/>
          <w:szCs w:val="28"/>
        </w:rPr>
        <w:t>Компоновка</w:t>
      </w:r>
    </w:p>
    <w:p w14:paraId="1B899FFC" w14:textId="77777777" w:rsidR="00BD21CA" w:rsidRPr="00ED306A" w:rsidRDefault="00BD21CA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D306A">
        <w:rPr>
          <w:rFonts w:asciiTheme="majorHAnsi" w:hAnsiTheme="majorHAnsi" w:cstheme="majorHAnsi"/>
          <w:sz w:val="28"/>
          <w:szCs w:val="28"/>
        </w:rPr>
        <w:t>Команда</w:t>
      </w:r>
      <w:r w:rsidRPr="00ED306A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698ED121" w14:textId="77777777" w:rsidR="00696988" w:rsidRPr="00ED306A" w:rsidRDefault="00696988" w:rsidP="00380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D306A">
        <w:rPr>
          <w:rFonts w:asciiTheme="majorHAnsi" w:hAnsiTheme="majorHAnsi" w:cstheme="majorHAnsi"/>
          <w:sz w:val="28"/>
          <w:szCs w:val="28"/>
          <w:lang w:val="en-US"/>
        </w:rPr>
        <w:t>ld</w:t>
      </w:r>
      <w:proofErr w:type="spellEnd"/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 \</w:t>
      </w:r>
    </w:p>
    <w:p w14:paraId="26F9D321" w14:textId="77777777" w:rsidR="00696988" w:rsidRPr="00ED306A" w:rsidRDefault="00696988" w:rsidP="00380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  -dynamic-linker /lib64/ld-linux-x86-64.so.2 \</w:t>
      </w:r>
    </w:p>
    <w:p w14:paraId="5925614B" w14:textId="77777777" w:rsidR="00696988" w:rsidRPr="00ED306A" w:rsidRDefault="00696988" w:rsidP="00380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  -o output \</w:t>
      </w:r>
    </w:p>
    <w:p w14:paraId="0A125EF4" w14:textId="77777777" w:rsidR="00696988" w:rsidRPr="00ED306A" w:rsidRDefault="00696988" w:rsidP="00380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  /</w:t>
      </w:r>
      <w:proofErr w:type="spellStart"/>
      <w:r w:rsidRPr="00ED306A">
        <w:rPr>
          <w:rFonts w:asciiTheme="majorHAnsi" w:hAnsiTheme="majorHAnsi" w:cstheme="majorHAnsi"/>
          <w:sz w:val="28"/>
          <w:szCs w:val="28"/>
          <w:lang w:val="en-US"/>
        </w:rPr>
        <w:t>usr</w:t>
      </w:r>
      <w:proofErr w:type="spellEnd"/>
      <w:r w:rsidRPr="00ED306A">
        <w:rPr>
          <w:rFonts w:asciiTheme="majorHAnsi" w:hAnsiTheme="majorHAnsi" w:cstheme="majorHAnsi"/>
          <w:sz w:val="28"/>
          <w:szCs w:val="28"/>
          <w:lang w:val="en-US"/>
        </w:rPr>
        <w:t>/lib/x86_64-linux-gnu/crt1.o \</w:t>
      </w:r>
    </w:p>
    <w:p w14:paraId="7DD16EE9" w14:textId="77777777" w:rsidR="00696988" w:rsidRPr="00ED306A" w:rsidRDefault="00696988" w:rsidP="00380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  /</w:t>
      </w:r>
      <w:proofErr w:type="spellStart"/>
      <w:r w:rsidRPr="00ED306A">
        <w:rPr>
          <w:rFonts w:asciiTheme="majorHAnsi" w:hAnsiTheme="majorHAnsi" w:cstheme="majorHAnsi"/>
          <w:sz w:val="28"/>
          <w:szCs w:val="28"/>
          <w:lang w:val="en-US"/>
        </w:rPr>
        <w:t>usr</w:t>
      </w:r>
      <w:proofErr w:type="spellEnd"/>
      <w:r w:rsidRPr="00ED306A">
        <w:rPr>
          <w:rFonts w:asciiTheme="majorHAnsi" w:hAnsiTheme="majorHAnsi" w:cstheme="majorHAnsi"/>
          <w:sz w:val="28"/>
          <w:szCs w:val="28"/>
          <w:lang w:val="en-US"/>
        </w:rPr>
        <w:t>/lib/x86_64-linux-gnu/</w:t>
      </w:r>
      <w:proofErr w:type="spellStart"/>
      <w:proofErr w:type="gramStart"/>
      <w:r w:rsidRPr="00ED306A">
        <w:rPr>
          <w:rFonts w:asciiTheme="majorHAnsi" w:hAnsiTheme="majorHAnsi" w:cstheme="majorHAnsi"/>
          <w:sz w:val="28"/>
          <w:szCs w:val="28"/>
          <w:lang w:val="en-US"/>
        </w:rPr>
        <w:t>crti.o</w:t>
      </w:r>
      <w:proofErr w:type="spellEnd"/>
      <w:proofErr w:type="gramEnd"/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 \</w:t>
      </w:r>
    </w:p>
    <w:p w14:paraId="6698CA4B" w14:textId="77777777" w:rsidR="00696988" w:rsidRPr="00ED306A" w:rsidRDefault="00696988" w:rsidP="00380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  -L/</w:t>
      </w:r>
      <w:proofErr w:type="spellStart"/>
      <w:r w:rsidRPr="00ED306A">
        <w:rPr>
          <w:rFonts w:asciiTheme="majorHAnsi" w:hAnsiTheme="majorHAnsi" w:cstheme="majorHAnsi"/>
          <w:sz w:val="28"/>
          <w:szCs w:val="28"/>
          <w:lang w:val="en-US"/>
        </w:rPr>
        <w:t>usr</w:t>
      </w:r>
      <w:proofErr w:type="spellEnd"/>
      <w:r w:rsidRPr="00ED306A">
        <w:rPr>
          <w:rFonts w:asciiTheme="majorHAnsi" w:hAnsiTheme="majorHAnsi" w:cstheme="majorHAnsi"/>
          <w:sz w:val="28"/>
          <w:szCs w:val="28"/>
          <w:lang w:val="en-US"/>
        </w:rPr>
        <w:t>/lib/x86_64-linux-gnu \</w:t>
      </w:r>
    </w:p>
    <w:p w14:paraId="0E957D96" w14:textId="77777777" w:rsidR="00696988" w:rsidRPr="00ED306A" w:rsidRDefault="00696988" w:rsidP="00380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D306A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-lc \</w:t>
      </w:r>
    </w:p>
    <w:p w14:paraId="17FF8AE8" w14:textId="40AF2015" w:rsidR="00696988" w:rsidRPr="00ED306A" w:rsidRDefault="00696988" w:rsidP="00380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ED306A">
        <w:rPr>
          <w:rFonts w:asciiTheme="majorHAnsi" w:hAnsiTheme="majorHAnsi" w:cstheme="majorHAnsi"/>
          <w:sz w:val="28"/>
          <w:szCs w:val="28"/>
          <w:lang w:val="en-US"/>
        </w:rPr>
        <w:t>main.</w:t>
      </w:r>
      <w:r w:rsidR="00E854A5" w:rsidRPr="00ED306A">
        <w:rPr>
          <w:rFonts w:asciiTheme="majorHAnsi" w:hAnsiTheme="majorHAnsi" w:cstheme="majorHAnsi"/>
          <w:sz w:val="28"/>
          <w:szCs w:val="28"/>
          <w:lang w:val="en-US"/>
        </w:rPr>
        <w:t>o</w:t>
      </w:r>
      <w:proofErr w:type="spellEnd"/>
      <w:proofErr w:type="gramEnd"/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 \</w:t>
      </w:r>
    </w:p>
    <w:p w14:paraId="01E502E0" w14:textId="77777777" w:rsidR="00E854A5" w:rsidRPr="00ED306A" w:rsidRDefault="00696988" w:rsidP="00380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  /</w:t>
      </w:r>
      <w:proofErr w:type="spellStart"/>
      <w:r w:rsidRPr="00ED306A">
        <w:rPr>
          <w:rFonts w:asciiTheme="majorHAnsi" w:hAnsiTheme="majorHAnsi" w:cstheme="majorHAnsi"/>
          <w:sz w:val="28"/>
          <w:szCs w:val="28"/>
          <w:lang w:val="en-US"/>
        </w:rPr>
        <w:t>usr</w:t>
      </w:r>
      <w:proofErr w:type="spellEnd"/>
      <w:r w:rsidRPr="00ED306A">
        <w:rPr>
          <w:rFonts w:asciiTheme="majorHAnsi" w:hAnsiTheme="majorHAnsi" w:cstheme="majorHAnsi"/>
          <w:sz w:val="28"/>
          <w:szCs w:val="28"/>
          <w:lang w:val="en-US"/>
        </w:rPr>
        <w:t>/lib/x86_64-linux-gnu/</w:t>
      </w:r>
      <w:proofErr w:type="spellStart"/>
      <w:proofErr w:type="gramStart"/>
      <w:r w:rsidRPr="00ED306A">
        <w:rPr>
          <w:rFonts w:asciiTheme="majorHAnsi" w:hAnsiTheme="majorHAnsi" w:cstheme="majorHAnsi"/>
          <w:sz w:val="28"/>
          <w:szCs w:val="28"/>
          <w:lang w:val="en-US"/>
        </w:rPr>
        <w:t>crtn.o</w:t>
      </w:r>
      <w:proofErr w:type="spellEnd"/>
      <w:proofErr w:type="gramEnd"/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 -o </w:t>
      </w:r>
      <w:r w:rsidR="00E854A5" w:rsidRPr="00ED306A">
        <w:rPr>
          <w:rFonts w:asciiTheme="majorHAnsi" w:hAnsiTheme="majorHAnsi" w:cstheme="majorHAnsi"/>
          <w:sz w:val="28"/>
          <w:szCs w:val="28"/>
          <w:lang w:val="en-US"/>
        </w:rPr>
        <w:t>main</w:t>
      </w:r>
      <w:r w:rsidRPr="00ED306A">
        <w:rPr>
          <w:rFonts w:asciiTheme="majorHAnsi" w:hAnsiTheme="majorHAnsi" w:cstheme="majorHAnsi"/>
          <w:sz w:val="28"/>
          <w:szCs w:val="28"/>
          <w:lang w:val="en-US"/>
        </w:rPr>
        <w:t>.exe</w:t>
      </w:r>
    </w:p>
    <w:p w14:paraId="09CB5A05" w14:textId="49ABEA3F" w:rsidR="00BD21CA" w:rsidRPr="00ED306A" w:rsidRDefault="00BD21CA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ED306A"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affa"/>
        <w:tblW w:w="9638" w:type="dxa"/>
        <w:tblInd w:w="-5" w:type="dxa"/>
        <w:tblLook w:val="04A0" w:firstRow="1" w:lastRow="0" w:firstColumn="1" w:lastColumn="0" w:noHBand="0" w:noVBand="1"/>
      </w:tblPr>
      <w:tblGrid>
        <w:gridCol w:w="2694"/>
        <w:gridCol w:w="6944"/>
      </w:tblGrid>
      <w:tr w:rsidR="00BD21CA" w:rsidRPr="00ED306A" w14:paraId="67B5D44C" w14:textId="77777777" w:rsidTr="0027351F">
        <w:tc>
          <w:tcPr>
            <w:tcW w:w="2694" w:type="dxa"/>
          </w:tcPr>
          <w:p w14:paraId="594932A1" w14:textId="77777777" w:rsidR="00BD21CA" w:rsidRPr="00ED306A" w:rsidRDefault="00BD21CA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Вход</w:t>
            </w:r>
          </w:p>
        </w:tc>
        <w:tc>
          <w:tcPr>
            <w:tcW w:w="6944" w:type="dxa"/>
          </w:tcPr>
          <w:p w14:paraId="682828E5" w14:textId="61E80D44" w:rsidR="00BD21CA" w:rsidRPr="00ED306A" w:rsidRDefault="00BD21CA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main</w:t>
            </w:r>
            <w:proofErr w:type="spellEnd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.</w:t>
            </w:r>
            <w:r w:rsidR="002E1DEF"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</w:t>
            </w:r>
            <w:proofErr w:type="gramEnd"/>
          </w:p>
        </w:tc>
      </w:tr>
      <w:tr w:rsidR="00BD21CA" w:rsidRPr="00ED306A" w14:paraId="788B14C8" w14:textId="77777777" w:rsidTr="0027351F">
        <w:tc>
          <w:tcPr>
            <w:tcW w:w="2694" w:type="dxa"/>
          </w:tcPr>
          <w:p w14:paraId="459E5228" w14:textId="77777777" w:rsidR="00BD21CA" w:rsidRPr="00ED306A" w:rsidRDefault="00BD21CA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Выход</w:t>
            </w:r>
          </w:p>
        </w:tc>
        <w:tc>
          <w:tcPr>
            <w:tcW w:w="6944" w:type="dxa"/>
          </w:tcPr>
          <w:p w14:paraId="65C2AD9C" w14:textId="24F317D8" w:rsidR="00BD21CA" w:rsidRPr="00ED306A" w:rsidRDefault="003D1102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main.exe</w:t>
            </w:r>
          </w:p>
        </w:tc>
      </w:tr>
      <w:tr w:rsidR="00BD21CA" w:rsidRPr="00ED306A" w14:paraId="4930287A" w14:textId="77777777" w:rsidTr="0027351F">
        <w:tc>
          <w:tcPr>
            <w:tcW w:w="2694" w:type="dxa"/>
          </w:tcPr>
          <w:p w14:paraId="0AA93811" w14:textId="77777777" w:rsidR="00BD21CA" w:rsidRPr="00ED306A" w:rsidRDefault="00BD21CA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Назначение</w:t>
            </w:r>
          </w:p>
        </w:tc>
        <w:tc>
          <w:tcPr>
            <w:tcW w:w="6944" w:type="dxa"/>
          </w:tcPr>
          <w:p w14:paraId="18D89DF3" w14:textId="6AA47343" w:rsidR="00BD21CA" w:rsidRPr="00ED306A" w:rsidRDefault="002E1DEF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Получение исполняемого файла</w:t>
            </w:r>
          </w:p>
        </w:tc>
      </w:tr>
      <w:tr w:rsidR="00BD21CA" w:rsidRPr="00ED306A" w14:paraId="2B52FA09" w14:textId="77777777" w:rsidTr="0027351F">
        <w:tc>
          <w:tcPr>
            <w:tcW w:w="2694" w:type="dxa"/>
          </w:tcPr>
          <w:p w14:paraId="578DA8CF" w14:textId="77777777" w:rsidR="00BD21CA" w:rsidRPr="00ED306A" w:rsidRDefault="00BD21CA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Имя утилиты</w:t>
            </w:r>
          </w:p>
        </w:tc>
        <w:tc>
          <w:tcPr>
            <w:tcW w:w="6944" w:type="dxa"/>
          </w:tcPr>
          <w:p w14:paraId="7091FAE4" w14:textId="33C4DFBA" w:rsidR="00BD21CA" w:rsidRPr="00ED306A" w:rsidRDefault="002E1DEF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ld</w:t>
            </w:r>
            <w:proofErr w:type="spellEnd"/>
          </w:p>
        </w:tc>
      </w:tr>
      <w:tr w:rsidR="00BD21CA" w:rsidRPr="00ED306A" w14:paraId="5C6C4E89" w14:textId="77777777" w:rsidTr="0027351F">
        <w:tc>
          <w:tcPr>
            <w:tcW w:w="2694" w:type="dxa"/>
          </w:tcPr>
          <w:p w14:paraId="294EF2D4" w14:textId="77777777" w:rsidR="00BD21CA" w:rsidRPr="00ED306A" w:rsidRDefault="00BD21CA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Способ передачи параметров</w:t>
            </w:r>
          </w:p>
        </w:tc>
        <w:tc>
          <w:tcPr>
            <w:tcW w:w="6944" w:type="dxa"/>
          </w:tcPr>
          <w:p w14:paraId="54C67466" w14:textId="6571DA43" w:rsidR="00BD21CA" w:rsidRPr="00ED306A" w:rsidRDefault="00E854A5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Флаговое</w:t>
            </w:r>
          </w:p>
        </w:tc>
      </w:tr>
    </w:tbl>
    <w:p w14:paraId="4B106149" w14:textId="17A9CEB6" w:rsidR="00F569C7" w:rsidRPr="00ED306A" w:rsidRDefault="00F569C7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3838D73" w14:textId="49AA6D10" w:rsidR="00AC5FEE" w:rsidRPr="00ED306A" w:rsidRDefault="00A5488E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ED306A">
        <w:rPr>
          <w:rFonts w:asciiTheme="majorHAnsi" w:hAnsiTheme="majorHAnsi" w:cstheme="majorHAnsi"/>
          <w:sz w:val="28"/>
          <w:szCs w:val="28"/>
        </w:rPr>
        <w:t>Список объектных файлов, с которыми компонуется программа</w:t>
      </w:r>
    </w:p>
    <w:tbl>
      <w:tblPr>
        <w:tblStyle w:val="affa"/>
        <w:tblW w:w="9355" w:type="dxa"/>
        <w:tblInd w:w="-5" w:type="dxa"/>
        <w:tblLook w:val="04A0" w:firstRow="1" w:lastRow="0" w:firstColumn="1" w:lastColumn="0" w:noHBand="0" w:noVBand="1"/>
      </w:tblPr>
      <w:tblGrid>
        <w:gridCol w:w="1701"/>
        <w:gridCol w:w="7654"/>
      </w:tblGrid>
      <w:tr w:rsidR="00A5488E" w:rsidRPr="00ED306A" w14:paraId="27266D4F" w14:textId="77777777" w:rsidTr="00604DA8">
        <w:tc>
          <w:tcPr>
            <w:tcW w:w="1701" w:type="dxa"/>
          </w:tcPr>
          <w:p w14:paraId="01C429E0" w14:textId="31ECDFA3" w:rsidR="00A5488E" w:rsidRPr="00ED306A" w:rsidRDefault="00A5488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Имя</w:t>
            </w:r>
          </w:p>
        </w:tc>
        <w:tc>
          <w:tcPr>
            <w:tcW w:w="7654" w:type="dxa"/>
          </w:tcPr>
          <w:p w14:paraId="5D8735C3" w14:textId="451CB9F9" w:rsidR="00A5488E" w:rsidRPr="00ED306A" w:rsidRDefault="00A5488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Назначение</w:t>
            </w:r>
          </w:p>
        </w:tc>
      </w:tr>
      <w:tr w:rsidR="00A5488E" w:rsidRPr="00ED306A" w14:paraId="521AEFC7" w14:textId="77777777" w:rsidTr="00604DA8">
        <w:tc>
          <w:tcPr>
            <w:tcW w:w="1701" w:type="dxa"/>
          </w:tcPr>
          <w:p w14:paraId="083C36A9" w14:textId="35B12A9A" w:rsidR="00A5488E" w:rsidRPr="00ED306A" w:rsidRDefault="00A5488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crt1.o</w:t>
            </w:r>
          </w:p>
        </w:tc>
        <w:tc>
          <w:tcPr>
            <w:tcW w:w="7654" w:type="dxa"/>
          </w:tcPr>
          <w:p w14:paraId="0909A566" w14:textId="104CE4D9" w:rsidR="00A5488E" w:rsidRPr="00ED306A" w:rsidRDefault="00A5488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Содержит точку входа _</w:t>
            </w:r>
            <w:proofErr w:type="spell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start</w:t>
            </w:r>
            <w:proofErr w:type="spellEnd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, которая инициализирует выполнение</w:t>
            </w: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программы через вызов __</w:t>
            </w:r>
            <w:proofErr w:type="spell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libc_start_main</w:t>
            </w:r>
            <w:proofErr w:type="spellEnd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A5488E" w:rsidRPr="00ED306A" w14:paraId="044F856B" w14:textId="77777777" w:rsidTr="00604DA8">
        <w:tc>
          <w:tcPr>
            <w:tcW w:w="1701" w:type="dxa"/>
          </w:tcPr>
          <w:p w14:paraId="6E6D8832" w14:textId="078D0F29" w:rsidR="00A5488E" w:rsidRPr="00ED306A" w:rsidRDefault="00A5488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crti.o</w:t>
            </w:r>
            <w:proofErr w:type="spellEnd"/>
            <w:proofErr w:type="gramEnd"/>
          </w:p>
        </w:tc>
        <w:tc>
          <w:tcPr>
            <w:tcW w:w="7654" w:type="dxa"/>
          </w:tcPr>
          <w:p w14:paraId="7B0EDD5F" w14:textId="26F77324" w:rsidR="00A5488E" w:rsidRPr="00ED306A" w:rsidRDefault="00A5488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 xml:space="preserve">Определяет начало </w:t>
            </w:r>
            <w:proofErr w:type="gram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секций .</w:t>
            </w:r>
            <w:proofErr w:type="spell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init</w:t>
            </w:r>
            <w:proofErr w:type="spellEnd"/>
            <w:proofErr w:type="gramEnd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 (инициализация глобальных объектов) и .</w:t>
            </w:r>
            <w:proofErr w:type="spell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fini</w:t>
            </w:r>
            <w:proofErr w:type="spellEnd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 (финализация).</w:t>
            </w:r>
          </w:p>
        </w:tc>
      </w:tr>
      <w:tr w:rsidR="00A5488E" w:rsidRPr="00ED306A" w14:paraId="371BF968" w14:textId="77777777" w:rsidTr="00604DA8">
        <w:tc>
          <w:tcPr>
            <w:tcW w:w="1701" w:type="dxa"/>
          </w:tcPr>
          <w:p w14:paraId="79BE0FBE" w14:textId="182F7CAE" w:rsidR="00A5488E" w:rsidRPr="00ED306A" w:rsidRDefault="00A5488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crtn.o</w:t>
            </w:r>
            <w:proofErr w:type="spellEnd"/>
            <w:proofErr w:type="gramEnd"/>
          </w:p>
        </w:tc>
        <w:tc>
          <w:tcPr>
            <w:tcW w:w="7654" w:type="dxa"/>
          </w:tcPr>
          <w:p w14:paraId="0B6EDCDE" w14:textId="69D7335B" w:rsidR="00A5488E" w:rsidRPr="00ED306A" w:rsidRDefault="00A5488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 xml:space="preserve">Завершает </w:t>
            </w:r>
            <w:proofErr w:type="gram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секции .</w:t>
            </w:r>
            <w:proofErr w:type="spell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init</w:t>
            </w:r>
            <w:proofErr w:type="spellEnd"/>
            <w:proofErr w:type="gramEnd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 и .</w:t>
            </w:r>
            <w:proofErr w:type="spell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fini</w:t>
            </w:r>
            <w:proofErr w:type="spellEnd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, добавляя код завершения.</w:t>
            </w:r>
          </w:p>
        </w:tc>
      </w:tr>
      <w:tr w:rsidR="00A5488E" w:rsidRPr="00ED306A" w14:paraId="62FAA9CF" w14:textId="77777777" w:rsidTr="00604DA8">
        <w:tc>
          <w:tcPr>
            <w:tcW w:w="1701" w:type="dxa"/>
            <w:tcBorders>
              <w:bottom w:val="single" w:sz="4" w:space="0" w:color="auto"/>
            </w:tcBorders>
          </w:tcPr>
          <w:p w14:paraId="473BCC91" w14:textId="0E2497F9" w:rsidR="00A5488E" w:rsidRPr="00604DA8" w:rsidRDefault="00A5488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libc.so</w:t>
            </w:r>
            <w:r w:rsidR="00604D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(-</w:t>
            </w:r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lc)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14:paraId="5C23C2F2" w14:textId="70F4184B" w:rsidR="00A5488E" w:rsidRPr="00ED306A" w:rsidRDefault="00A5488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Стандартная библиотека C.</w:t>
            </w:r>
          </w:p>
        </w:tc>
      </w:tr>
      <w:tr w:rsidR="00A5488E" w:rsidRPr="00ED306A" w14:paraId="468B7B3C" w14:textId="77777777" w:rsidTr="00604DA8">
        <w:tc>
          <w:tcPr>
            <w:tcW w:w="1701" w:type="dxa"/>
            <w:tcBorders>
              <w:bottom w:val="single" w:sz="4" w:space="0" w:color="auto"/>
            </w:tcBorders>
          </w:tcPr>
          <w:p w14:paraId="4551599E" w14:textId="6DA7C59B" w:rsidR="00A5488E" w:rsidRPr="00ED306A" w:rsidRDefault="00A5488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main</w:t>
            </w: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.o</w:t>
            </w:r>
            <w:proofErr w:type="gramEnd"/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14:paraId="5CE7E00F" w14:textId="1D641154" w:rsidR="00A5488E" w:rsidRPr="00ED306A" w:rsidRDefault="00A5488E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Скомпилированный объектный код</w:t>
            </w: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программы</w:t>
            </w:r>
            <w:r w:rsidR="00604DA8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</w:tbl>
    <w:p w14:paraId="311651AD" w14:textId="77777777" w:rsidR="00ED306A" w:rsidRPr="0038017A" w:rsidRDefault="00ED306A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</w:p>
    <w:p w14:paraId="30E4BE3C" w14:textId="7D07D8D5" w:rsidR="00A5488E" w:rsidRPr="00ED306A" w:rsidRDefault="00F3183C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ED306A">
        <w:rPr>
          <w:rFonts w:asciiTheme="majorHAnsi" w:hAnsiTheme="majorHAnsi" w:cstheme="majorHAnsi"/>
          <w:sz w:val="28"/>
          <w:szCs w:val="28"/>
        </w:rPr>
        <w:t>Список библиотек, с которыми компонуется программа</w:t>
      </w:r>
    </w:p>
    <w:tbl>
      <w:tblPr>
        <w:tblStyle w:val="affa"/>
        <w:tblW w:w="9355" w:type="dxa"/>
        <w:tblInd w:w="-5" w:type="dxa"/>
        <w:tblLook w:val="04A0" w:firstRow="1" w:lastRow="0" w:firstColumn="1" w:lastColumn="0" w:noHBand="0" w:noVBand="1"/>
      </w:tblPr>
      <w:tblGrid>
        <w:gridCol w:w="3261"/>
        <w:gridCol w:w="6094"/>
      </w:tblGrid>
      <w:tr w:rsidR="00F3183C" w:rsidRPr="00ED306A" w14:paraId="2F3B0370" w14:textId="77777777" w:rsidTr="00604DA8">
        <w:tc>
          <w:tcPr>
            <w:tcW w:w="3261" w:type="dxa"/>
          </w:tcPr>
          <w:p w14:paraId="62F6EA7B" w14:textId="14B976E0" w:rsidR="00F3183C" w:rsidRPr="00ED306A" w:rsidRDefault="00F3183C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Имя</w:t>
            </w:r>
          </w:p>
        </w:tc>
        <w:tc>
          <w:tcPr>
            <w:tcW w:w="6094" w:type="dxa"/>
          </w:tcPr>
          <w:p w14:paraId="358E4D5F" w14:textId="52236F41" w:rsidR="00F3183C" w:rsidRPr="00ED306A" w:rsidRDefault="00F3183C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Назначение</w:t>
            </w:r>
          </w:p>
        </w:tc>
      </w:tr>
      <w:tr w:rsidR="00F3183C" w:rsidRPr="00ED306A" w14:paraId="59376D9A" w14:textId="77777777" w:rsidTr="00604DA8">
        <w:tc>
          <w:tcPr>
            <w:tcW w:w="3261" w:type="dxa"/>
          </w:tcPr>
          <w:p w14:paraId="19CAD4EF" w14:textId="3B0D6C14" w:rsidR="00F3183C" w:rsidRPr="00ED306A" w:rsidRDefault="00F3183C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libc.so</w:t>
            </w:r>
          </w:p>
        </w:tc>
        <w:tc>
          <w:tcPr>
            <w:tcW w:w="6094" w:type="dxa"/>
            <w:tcBorders>
              <w:bottom w:val="single" w:sz="4" w:space="0" w:color="auto"/>
            </w:tcBorders>
          </w:tcPr>
          <w:p w14:paraId="15578289" w14:textId="0973F640" w:rsidR="00F3183C" w:rsidRPr="00ED306A" w:rsidRDefault="00F3183C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Стандартная библиотека C: функции ввода-вывода</w:t>
            </w:r>
            <w:r w:rsidR="002F15A8" w:rsidRPr="002F1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(</w:t>
            </w:r>
            <w:proofErr w:type="spell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printf</w:t>
            </w:r>
            <w:proofErr w:type="spellEnd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, </w:t>
            </w:r>
            <w:proofErr w:type="spell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scanf</w:t>
            </w:r>
            <w:proofErr w:type="spellEnd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), управление памятью (</w:t>
            </w:r>
            <w:proofErr w:type="spell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malloc</w:t>
            </w:r>
            <w:proofErr w:type="spellEnd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, </w:t>
            </w:r>
            <w:proofErr w:type="spell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free</w:t>
            </w:r>
            <w:proofErr w:type="spellEnd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), строковые операции и т.д.</w:t>
            </w:r>
          </w:p>
        </w:tc>
      </w:tr>
      <w:tr w:rsidR="00F3183C" w:rsidRPr="00ED306A" w14:paraId="5B0779B8" w14:textId="77777777" w:rsidTr="00604DA8">
        <w:tc>
          <w:tcPr>
            <w:tcW w:w="3261" w:type="dxa"/>
            <w:tcBorders>
              <w:bottom w:val="single" w:sz="4" w:space="0" w:color="auto"/>
            </w:tcBorders>
          </w:tcPr>
          <w:p w14:paraId="369EB4A3" w14:textId="4BA171B2" w:rsidR="00F3183C" w:rsidRPr="00ED306A" w:rsidRDefault="00F3183C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/lib64/ld-linux-x86-64.so.2</w:t>
            </w:r>
          </w:p>
        </w:tc>
        <w:tc>
          <w:tcPr>
            <w:tcW w:w="6094" w:type="dxa"/>
            <w:tcBorders>
              <w:bottom w:val="single" w:sz="4" w:space="0" w:color="auto"/>
            </w:tcBorders>
          </w:tcPr>
          <w:p w14:paraId="0184B459" w14:textId="3D6F2A4E" w:rsidR="00F3183C" w:rsidRPr="00ED306A" w:rsidRDefault="00F3183C" w:rsidP="00F3183C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Загрузчик динамических библиотек</w:t>
            </w:r>
          </w:p>
        </w:tc>
      </w:tr>
    </w:tbl>
    <w:p w14:paraId="7F5D8A1D" w14:textId="77777777" w:rsidR="00604DA8" w:rsidRDefault="00604DA8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</w:p>
    <w:p w14:paraId="0943D18D" w14:textId="77777777" w:rsidR="00604DA8" w:rsidRDefault="00604DA8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</w:p>
    <w:p w14:paraId="413B5AAD" w14:textId="12843BA8" w:rsidR="00F3183C" w:rsidRPr="002F15A8" w:rsidRDefault="002F15A8" w:rsidP="00F3183C">
      <w:pPr>
        <w:spacing w:line="360" w:lineRule="auto"/>
        <w:ind w:firstLine="0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 xml:space="preserve">2 </w:t>
      </w:r>
      <w:r w:rsidR="00ED306A" w:rsidRPr="002F15A8">
        <w:rPr>
          <w:rFonts w:asciiTheme="majorHAnsi" w:hAnsiTheme="majorHAnsi" w:cstheme="majorHAnsi"/>
          <w:b/>
          <w:bCs/>
          <w:sz w:val="28"/>
          <w:szCs w:val="28"/>
        </w:rPr>
        <w:t xml:space="preserve">Компилятор </w:t>
      </w:r>
      <w:r w:rsidR="00ED306A" w:rsidRPr="002F15A8">
        <w:rPr>
          <w:rFonts w:asciiTheme="majorHAnsi" w:hAnsiTheme="majorHAnsi" w:cstheme="majorHAnsi"/>
          <w:b/>
          <w:bCs/>
          <w:sz w:val="28"/>
          <w:szCs w:val="28"/>
          <w:lang w:val="en-US"/>
        </w:rPr>
        <w:t>clang</w:t>
      </w:r>
    </w:p>
    <w:p w14:paraId="3A3CCDAF" w14:textId="77777777" w:rsidR="00ED306A" w:rsidRDefault="00ED306A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2.1 </w:t>
      </w:r>
      <w:r w:rsidRPr="00ED306A">
        <w:rPr>
          <w:rFonts w:asciiTheme="majorHAnsi" w:hAnsiTheme="majorHAnsi" w:cstheme="majorHAnsi"/>
          <w:sz w:val="28"/>
          <w:szCs w:val="28"/>
        </w:rPr>
        <w:t>Версия</w:t>
      </w: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D306A">
        <w:rPr>
          <w:rFonts w:asciiTheme="majorHAnsi" w:hAnsiTheme="majorHAnsi" w:cstheme="majorHAnsi"/>
          <w:sz w:val="28"/>
          <w:szCs w:val="28"/>
        </w:rPr>
        <w:t>компилятора</w:t>
      </w: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7A5195EA" w14:textId="77777777" w:rsidR="00ED306A" w:rsidRDefault="00ED306A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D306A">
        <w:rPr>
          <w:rFonts w:asciiTheme="majorHAnsi" w:hAnsiTheme="majorHAnsi" w:cstheme="majorHAnsi"/>
          <w:sz w:val="28"/>
          <w:szCs w:val="28"/>
        </w:rPr>
        <w:t>Команда</w:t>
      </w: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</w:p>
    <w:p w14:paraId="56DA3D4C" w14:textId="15C3243B" w:rsidR="00ED306A" w:rsidRPr="0038017A" w:rsidRDefault="00ED306A" w:rsidP="00ED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38017A">
        <w:rPr>
          <w:rFonts w:ascii="Fira Mono" w:hAnsi="Fira Mono" w:cstheme="majorHAnsi"/>
          <w:sz w:val="28"/>
          <w:szCs w:val="28"/>
          <w:lang w:val="en-US"/>
        </w:rPr>
        <w:t xml:space="preserve">clang --version </w:t>
      </w:r>
    </w:p>
    <w:p w14:paraId="5531AED4" w14:textId="77777777" w:rsidR="0038017A" w:rsidRDefault="0038017A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</w:p>
    <w:p w14:paraId="7F8E6B9B" w14:textId="62B5029A" w:rsidR="00ED306A" w:rsidRDefault="00ED306A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D306A">
        <w:rPr>
          <w:rFonts w:asciiTheme="majorHAnsi" w:hAnsiTheme="majorHAnsi" w:cstheme="majorHAnsi"/>
          <w:sz w:val="28"/>
          <w:szCs w:val="28"/>
        </w:rPr>
        <w:t>Вывод</w:t>
      </w: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</w:p>
    <w:p w14:paraId="092DC53F" w14:textId="77777777" w:rsidR="00ED306A" w:rsidRPr="00ED306A" w:rsidRDefault="00ED306A" w:rsidP="00ED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D306A">
        <w:rPr>
          <w:rFonts w:asciiTheme="majorHAnsi" w:hAnsiTheme="majorHAnsi" w:cstheme="majorHAnsi"/>
          <w:sz w:val="28"/>
          <w:szCs w:val="28"/>
          <w:lang w:val="en-US"/>
        </w:rPr>
        <w:t>Ubuntu clang version 18.1.3 (1ubuntu1)</w:t>
      </w:r>
    </w:p>
    <w:p w14:paraId="3BF4B643" w14:textId="77777777" w:rsidR="00ED306A" w:rsidRPr="00ED306A" w:rsidRDefault="00ED306A" w:rsidP="00ED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D306A">
        <w:rPr>
          <w:rFonts w:asciiTheme="majorHAnsi" w:hAnsiTheme="majorHAnsi" w:cstheme="majorHAnsi"/>
          <w:sz w:val="28"/>
          <w:szCs w:val="28"/>
          <w:lang w:val="en-US"/>
        </w:rPr>
        <w:t>Target: x86_64-pc-linux-gnu</w:t>
      </w:r>
    </w:p>
    <w:p w14:paraId="360100E8" w14:textId="77777777" w:rsidR="00ED306A" w:rsidRPr="00ED306A" w:rsidRDefault="00ED306A" w:rsidP="00ED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Thread model: </w:t>
      </w:r>
      <w:proofErr w:type="spellStart"/>
      <w:r w:rsidRPr="00ED306A">
        <w:rPr>
          <w:rFonts w:asciiTheme="majorHAnsi" w:hAnsiTheme="majorHAnsi" w:cstheme="majorHAnsi"/>
          <w:sz w:val="28"/>
          <w:szCs w:val="28"/>
          <w:lang w:val="en-US"/>
        </w:rPr>
        <w:t>posix</w:t>
      </w:r>
      <w:proofErr w:type="spellEnd"/>
    </w:p>
    <w:p w14:paraId="611D8746" w14:textId="5F8C9294" w:rsidR="00ED306A" w:rsidRDefault="00ED306A" w:rsidP="00ED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D306A">
        <w:rPr>
          <w:rFonts w:asciiTheme="majorHAnsi" w:hAnsiTheme="majorHAnsi" w:cstheme="majorHAnsi"/>
          <w:sz w:val="28"/>
          <w:szCs w:val="28"/>
          <w:lang w:val="en-US"/>
        </w:rPr>
        <w:t>InstalledDir</w:t>
      </w:r>
      <w:proofErr w:type="spellEnd"/>
      <w:r w:rsidRPr="00ED306A">
        <w:rPr>
          <w:rFonts w:asciiTheme="majorHAnsi" w:hAnsiTheme="majorHAnsi" w:cstheme="majorHAnsi"/>
          <w:sz w:val="28"/>
          <w:szCs w:val="28"/>
          <w:lang w:val="en-US"/>
        </w:rPr>
        <w:t>: /</w:t>
      </w:r>
      <w:proofErr w:type="spellStart"/>
      <w:r w:rsidRPr="00ED306A">
        <w:rPr>
          <w:rFonts w:asciiTheme="majorHAnsi" w:hAnsiTheme="majorHAnsi" w:cstheme="majorHAnsi"/>
          <w:sz w:val="28"/>
          <w:szCs w:val="28"/>
          <w:lang w:val="en-US"/>
        </w:rPr>
        <w:t>usr</w:t>
      </w:r>
      <w:proofErr w:type="spellEnd"/>
      <w:r w:rsidRPr="00ED306A">
        <w:rPr>
          <w:rFonts w:asciiTheme="majorHAnsi" w:hAnsiTheme="majorHAnsi" w:cstheme="majorHAnsi"/>
          <w:sz w:val="28"/>
          <w:szCs w:val="28"/>
          <w:lang w:val="en-US"/>
        </w:rPr>
        <w:t>/bin</w:t>
      </w:r>
    </w:p>
    <w:p w14:paraId="78A3E84D" w14:textId="77777777" w:rsidR="0038017A" w:rsidRDefault="0038017A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</w:p>
    <w:p w14:paraId="30A8F37B" w14:textId="1093294B" w:rsidR="00ED306A" w:rsidRDefault="00ED306A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2.2. </w:t>
      </w:r>
      <w:r w:rsidRPr="00ED306A">
        <w:rPr>
          <w:rFonts w:asciiTheme="majorHAnsi" w:hAnsiTheme="majorHAnsi" w:cstheme="majorHAnsi"/>
          <w:sz w:val="28"/>
          <w:szCs w:val="28"/>
        </w:rPr>
        <w:t>Команда</w:t>
      </w: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D306A">
        <w:rPr>
          <w:rFonts w:asciiTheme="majorHAnsi" w:hAnsiTheme="majorHAnsi" w:cstheme="majorHAnsi"/>
          <w:sz w:val="28"/>
          <w:szCs w:val="28"/>
        </w:rPr>
        <w:t>для</w:t>
      </w: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D306A">
        <w:rPr>
          <w:rFonts w:asciiTheme="majorHAnsi" w:hAnsiTheme="majorHAnsi" w:cstheme="majorHAnsi"/>
          <w:sz w:val="28"/>
          <w:szCs w:val="28"/>
        </w:rPr>
        <w:t>получения</w:t>
      </w: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D306A">
        <w:rPr>
          <w:rFonts w:asciiTheme="majorHAnsi" w:hAnsiTheme="majorHAnsi" w:cstheme="majorHAnsi"/>
          <w:sz w:val="28"/>
          <w:szCs w:val="28"/>
        </w:rPr>
        <w:t>исполняемого</w:t>
      </w: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D306A">
        <w:rPr>
          <w:rFonts w:asciiTheme="majorHAnsi" w:hAnsiTheme="majorHAnsi" w:cstheme="majorHAnsi"/>
          <w:sz w:val="28"/>
          <w:szCs w:val="28"/>
        </w:rPr>
        <w:t>файла</w:t>
      </w: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0E11B417" w14:textId="77777777" w:rsidR="00ED306A" w:rsidRDefault="00ED306A" w:rsidP="00F3183C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D306A">
        <w:rPr>
          <w:rFonts w:asciiTheme="majorHAnsi" w:hAnsiTheme="majorHAnsi" w:cstheme="majorHAnsi"/>
          <w:sz w:val="28"/>
          <w:szCs w:val="28"/>
        </w:rPr>
        <w:t>Команда</w:t>
      </w:r>
      <w:r w:rsidRPr="00ED306A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</w:p>
    <w:p w14:paraId="71FBF4FF" w14:textId="7E67FF1C" w:rsidR="00ED306A" w:rsidRPr="0038017A" w:rsidRDefault="00ED306A" w:rsidP="00ED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38017A">
        <w:rPr>
          <w:rFonts w:ascii="Fira Mono" w:hAnsi="Fira Mono" w:cstheme="majorHAnsi"/>
          <w:sz w:val="28"/>
          <w:szCs w:val="28"/>
          <w:lang w:val="en-US"/>
        </w:rPr>
        <w:t>clang -std=c99 -Wall -</w:t>
      </w:r>
      <w:proofErr w:type="spellStart"/>
      <w:r w:rsidRPr="0038017A">
        <w:rPr>
          <w:rFonts w:ascii="Fira Mono" w:hAnsi="Fira Mono" w:cstheme="majorHAnsi"/>
          <w:sz w:val="28"/>
          <w:szCs w:val="28"/>
          <w:lang w:val="en-US"/>
        </w:rPr>
        <w:t>Werror</w:t>
      </w:r>
      <w:proofErr w:type="spellEnd"/>
      <w:r w:rsidRPr="0038017A">
        <w:rPr>
          <w:rFonts w:ascii="Fira Mono" w:hAnsi="Fira Mono" w:cstheme="majorHAnsi"/>
          <w:sz w:val="28"/>
          <w:szCs w:val="28"/>
          <w:lang w:val="en-US"/>
        </w:rPr>
        <w:t xml:space="preserve"> -v -save-temps </w:t>
      </w:r>
      <w:proofErr w:type="spellStart"/>
      <w:r w:rsidRPr="0038017A">
        <w:rPr>
          <w:rFonts w:ascii="Fira Mono" w:hAnsi="Fira Mono" w:cstheme="majorHAnsi"/>
          <w:sz w:val="28"/>
          <w:szCs w:val="28"/>
          <w:lang w:val="en-US"/>
        </w:rPr>
        <w:t>main.c</w:t>
      </w:r>
      <w:proofErr w:type="spellEnd"/>
    </w:p>
    <w:p w14:paraId="0DE41E45" w14:textId="77777777" w:rsidR="0038017A" w:rsidRDefault="00D305DD" w:rsidP="00ED306A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554D555" w14:textId="428F48AE" w:rsidR="00ED306A" w:rsidRPr="00D305DD" w:rsidRDefault="00ED306A" w:rsidP="00ED306A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ED306A">
        <w:rPr>
          <w:rFonts w:asciiTheme="majorHAnsi" w:hAnsiTheme="majorHAnsi" w:cstheme="majorHAnsi"/>
          <w:sz w:val="28"/>
          <w:szCs w:val="28"/>
        </w:rPr>
        <w:t>Список файлов, полученных в результате компиляции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3208"/>
        <w:gridCol w:w="3208"/>
        <w:gridCol w:w="3212"/>
      </w:tblGrid>
      <w:tr w:rsidR="00ED306A" w14:paraId="13E4483B" w14:textId="77777777" w:rsidTr="00D305DD">
        <w:tc>
          <w:tcPr>
            <w:tcW w:w="3208" w:type="dxa"/>
          </w:tcPr>
          <w:p w14:paraId="22CEA9EB" w14:textId="17AF74C1" w:rsidR="00ED306A" w:rsidRPr="00ED306A" w:rsidRDefault="00ED306A" w:rsidP="00ED306A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Имя файла</w:t>
            </w:r>
          </w:p>
        </w:tc>
        <w:tc>
          <w:tcPr>
            <w:tcW w:w="3208" w:type="dxa"/>
          </w:tcPr>
          <w:p w14:paraId="6D595E4E" w14:textId="08DC1A8C" w:rsidR="00ED306A" w:rsidRDefault="00ED306A" w:rsidP="00ED306A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Размер, байты</w:t>
            </w:r>
          </w:p>
        </w:tc>
        <w:tc>
          <w:tcPr>
            <w:tcW w:w="3212" w:type="dxa"/>
          </w:tcPr>
          <w:p w14:paraId="1883D08C" w14:textId="0A8AEEF6" w:rsidR="00ED306A" w:rsidRDefault="00ED306A" w:rsidP="00ED306A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Тип</w:t>
            </w:r>
          </w:p>
        </w:tc>
      </w:tr>
      <w:tr w:rsidR="00ED306A" w14:paraId="236ED99F" w14:textId="77777777" w:rsidTr="00D305DD">
        <w:tc>
          <w:tcPr>
            <w:tcW w:w="3208" w:type="dxa"/>
          </w:tcPr>
          <w:p w14:paraId="37B3A9D8" w14:textId="29309BE4" w:rsidR="00ED306A" w:rsidRDefault="00ED306A" w:rsidP="00ED306A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main.c</w:t>
            </w:r>
            <w:proofErr w:type="spellEnd"/>
          </w:p>
        </w:tc>
        <w:tc>
          <w:tcPr>
            <w:tcW w:w="3208" w:type="dxa"/>
          </w:tcPr>
          <w:p w14:paraId="028795F8" w14:textId="0FA8A57D" w:rsidR="00ED306A" w:rsidRDefault="00D305DD" w:rsidP="00ED306A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109</w:t>
            </w:r>
          </w:p>
        </w:tc>
        <w:tc>
          <w:tcPr>
            <w:tcW w:w="3212" w:type="dxa"/>
          </w:tcPr>
          <w:p w14:paraId="2690FE0C" w14:textId="78046CB5" w:rsidR="00ED306A" w:rsidRDefault="00D305DD" w:rsidP="00ED306A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Исходный код</w:t>
            </w:r>
          </w:p>
        </w:tc>
      </w:tr>
      <w:tr w:rsidR="00ED306A" w14:paraId="1F7F3426" w14:textId="77777777" w:rsidTr="00D305DD">
        <w:tc>
          <w:tcPr>
            <w:tcW w:w="3208" w:type="dxa"/>
          </w:tcPr>
          <w:p w14:paraId="6E9F6946" w14:textId="0DE9F77E" w:rsidR="00ED306A" w:rsidRDefault="00ED306A" w:rsidP="00ED306A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main.i</w:t>
            </w:r>
            <w:proofErr w:type="spellEnd"/>
            <w:proofErr w:type="gramEnd"/>
          </w:p>
        </w:tc>
        <w:tc>
          <w:tcPr>
            <w:tcW w:w="3208" w:type="dxa"/>
          </w:tcPr>
          <w:p w14:paraId="74968B54" w14:textId="5F3A1CC1" w:rsidR="00ED306A" w:rsidRDefault="00D305DD" w:rsidP="00ED306A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15633</w:t>
            </w:r>
          </w:p>
        </w:tc>
        <w:tc>
          <w:tcPr>
            <w:tcW w:w="3212" w:type="dxa"/>
          </w:tcPr>
          <w:p w14:paraId="4E6BFABE" w14:textId="42EE64A9" w:rsidR="00ED306A" w:rsidRDefault="00D305DD" w:rsidP="00ED306A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 xml:space="preserve">Препроцессированный </w:t>
            </w:r>
            <w:r w:rsidRPr="00ED30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 </w:t>
            </w: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код</w:t>
            </w:r>
          </w:p>
        </w:tc>
      </w:tr>
      <w:tr w:rsidR="00ED306A" w14:paraId="0944D146" w14:textId="77777777" w:rsidTr="00D305DD">
        <w:tc>
          <w:tcPr>
            <w:tcW w:w="3208" w:type="dxa"/>
          </w:tcPr>
          <w:p w14:paraId="6E006992" w14:textId="4E39C31E" w:rsidR="00ED306A" w:rsidRDefault="00ED306A" w:rsidP="00ED306A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main.s</w:t>
            </w:r>
            <w:proofErr w:type="spellEnd"/>
            <w:proofErr w:type="gramEnd"/>
          </w:p>
        </w:tc>
        <w:tc>
          <w:tcPr>
            <w:tcW w:w="3208" w:type="dxa"/>
          </w:tcPr>
          <w:p w14:paraId="20DF0917" w14:textId="1A14AF35" w:rsidR="00ED306A" w:rsidRDefault="00D305DD" w:rsidP="00ED306A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869</w:t>
            </w:r>
          </w:p>
        </w:tc>
        <w:tc>
          <w:tcPr>
            <w:tcW w:w="3212" w:type="dxa"/>
          </w:tcPr>
          <w:p w14:paraId="276C855C" w14:textId="5F2CE77B" w:rsidR="00ED306A" w:rsidRDefault="00D305DD" w:rsidP="00ED306A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Ассемблированный файл</w:t>
            </w:r>
          </w:p>
        </w:tc>
      </w:tr>
      <w:tr w:rsidR="00ED306A" w14:paraId="4A5DCD13" w14:textId="77777777" w:rsidTr="00D305DD">
        <w:tc>
          <w:tcPr>
            <w:tcW w:w="3208" w:type="dxa"/>
          </w:tcPr>
          <w:p w14:paraId="301D1C68" w14:textId="27321659" w:rsidR="00ED306A" w:rsidRDefault="00ED306A" w:rsidP="00ED306A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main.o</w:t>
            </w:r>
            <w:proofErr w:type="spellEnd"/>
            <w:proofErr w:type="gramEnd"/>
          </w:p>
        </w:tc>
        <w:tc>
          <w:tcPr>
            <w:tcW w:w="3208" w:type="dxa"/>
          </w:tcPr>
          <w:p w14:paraId="67D7A18A" w14:textId="7EFB6A9B" w:rsidR="00ED306A" w:rsidRDefault="00D305DD" w:rsidP="00ED306A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1272</w:t>
            </w:r>
          </w:p>
        </w:tc>
        <w:tc>
          <w:tcPr>
            <w:tcW w:w="3212" w:type="dxa"/>
          </w:tcPr>
          <w:p w14:paraId="565D0A37" w14:textId="60C8AB6D" w:rsidR="00ED306A" w:rsidRDefault="00D305DD" w:rsidP="00ED306A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Объектный файл</w:t>
            </w:r>
          </w:p>
        </w:tc>
      </w:tr>
      <w:tr w:rsidR="00ED306A" w14:paraId="0754B6FB" w14:textId="77777777" w:rsidTr="00D305DD">
        <w:tc>
          <w:tcPr>
            <w:tcW w:w="3208" w:type="dxa"/>
          </w:tcPr>
          <w:p w14:paraId="0B913DBA" w14:textId="2753ED60" w:rsidR="00ED306A" w:rsidRDefault="00ED306A" w:rsidP="00ED306A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main.bc</w:t>
            </w:r>
            <w:proofErr w:type="spellEnd"/>
            <w:proofErr w:type="gramEnd"/>
          </w:p>
        </w:tc>
        <w:tc>
          <w:tcPr>
            <w:tcW w:w="3208" w:type="dxa"/>
          </w:tcPr>
          <w:p w14:paraId="5DF9CAA8" w14:textId="5ADAD45C" w:rsidR="00ED306A" w:rsidRDefault="00D305DD" w:rsidP="00ED306A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2608</w:t>
            </w:r>
          </w:p>
        </w:tc>
        <w:tc>
          <w:tcPr>
            <w:tcW w:w="3212" w:type="dxa"/>
          </w:tcPr>
          <w:p w14:paraId="52E070D0" w14:textId="369F85FC" w:rsidR="00ED306A" w:rsidRDefault="00D305DD" w:rsidP="00ED306A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Биткод</w:t>
            </w:r>
            <w:proofErr w:type="spellEnd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 xml:space="preserve"> (LLVM IR)</w:t>
            </w:r>
          </w:p>
        </w:tc>
      </w:tr>
      <w:tr w:rsidR="00D305DD" w14:paraId="735D66C5" w14:textId="77777777" w:rsidTr="00D305DD">
        <w:tc>
          <w:tcPr>
            <w:tcW w:w="3208" w:type="dxa"/>
          </w:tcPr>
          <w:p w14:paraId="73352EB7" w14:textId="5D6BFB5F" w:rsidR="00D305DD" w:rsidRPr="00D305DD" w:rsidRDefault="00D305DD" w:rsidP="00ED306A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a.out</w:t>
            </w:r>
            <w:proofErr w:type="spellEnd"/>
          </w:p>
        </w:tc>
        <w:tc>
          <w:tcPr>
            <w:tcW w:w="3208" w:type="dxa"/>
          </w:tcPr>
          <w:p w14:paraId="5A4E25AE" w14:textId="507CC3B6" w:rsidR="00D305DD" w:rsidRDefault="00D305DD" w:rsidP="00ED306A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16008</w:t>
            </w:r>
          </w:p>
        </w:tc>
        <w:tc>
          <w:tcPr>
            <w:tcW w:w="3212" w:type="dxa"/>
          </w:tcPr>
          <w:p w14:paraId="03086027" w14:textId="018E3CFD" w:rsidR="00D305DD" w:rsidRDefault="00D305DD" w:rsidP="00ED306A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D306A">
              <w:rPr>
                <w:rFonts w:asciiTheme="majorHAnsi" w:hAnsiTheme="majorHAnsi" w:cstheme="majorHAnsi"/>
                <w:sz w:val="28"/>
                <w:szCs w:val="28"/>
              </w:rPr>
              <w:t>Исполняемый файл</w:t>
            </w:r>
          </w:p>
        </w:tc>
      </w:tr>
    </w:tbl>
    <w:p w14:paraId="697E8529" w14:textId="77777777" w:rsidR="0038017A" w:rsidRDefault="0038017A" w:rsidP="00D305DD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</w:p>
    <w:p w14:paraId="3D10B107" w14:textId="77777777" w:rsidR="0038017A" w:rsidRDefault="0038017A" w:rsidP="00D305DD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</w:p>
    <w:p w14:paraId="1A86C5BD" w14:textId="35C7623E" w:rsidR="00D305DD" w:rsidRPr="00D305DD" w:rsidRDefault="00D305DD" w:rsidP="00D305DD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</w:t>
      </w:r>
      <w:r w:rsidRPr="00D305DD">
        <w:rPr>
          <w:rFonts w:asciiTheme="majorHAnsi" w:hAnsiTheme="majorHAnsi" w:cstheme="majorHAnsi"/>
          <w:sz w:val="28"/>
          <w:szCs w:val="28"/>
        </w:rPr>
        <w:t>.3 Этапы компиляции</w:t>
      </w:r>
    </w:p>
    <w:p w14:paraId="3F5CA021" w14:textId="098A723D" w:rsidR="00D305DD" w:rsidRPr="00D305DD" w:rsidRDefault="00D305DD" w:rsidP="00D305DD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</w:t>
      </w:r>
      <w:r w:rsidRPr="00D305DD">
        <w:rPr>
          <w:rFonts w:asciiTheme="majorHAnsi" w:hAnsiTheme="majorHAnsi" w:cstheme="majorHAnsi"/>
          <w:sz w:val="28"/>
          <w:szCs w:val="28"/>
        </w:rPr>
        <w:t xml:space="preserve">.3.1 </w:t>
      </w:r>
      <w:proofErr w:type="spellStart"/>
      <w:r w:rsidRPr="00D305DD">
        <w:rPr>
          <w:rFonts w:asciiTheme="majorHAnsi" w:hAnsiTheme="majorHAnsi" w:cstheme="majorHAnsi"/>
          <w:sz w:val="28"/>
          <w:szCs w:val="28"/>
        </w:rPr>
        <w:t>Препроцессинг</w:t>
      </w:r>
      <w:proofErr w:type="spellEnd"/>
    </w:p>
    <w:p w14:paraId="5F77DBDE" w14:textId="77777777" w:rsidR="00D305DD" w:rsidRPr="00D305DD" w:rsidRDefault="00D305DD" w:rsidP="00D305DD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D305DD">
        <w:rPr>
          <w:rFonts w:asciiTheme="majorHAnsi" w:hAnsiTheme="majorHAnsi" w:cstheme="majorHAnsi"/>
          <w:sz w:val="28"/>
          <w:szCs w:val="28"/>
        </w:rPr>
        <w:t>Команда:</w:t>
      </w:r>
    </w:p>
    <w:p w14:paraId="11CAF12F" w14:textId="77777777" w:rsidR="00D305DD" w:rsidRPr="0038017A" w:rsidRDefault="00D305DD" w:rsidP="00AA1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</w:rPr>
      </w:pPr>
      <w:r w:rsidRPr="0038017A">
        <w:rPr>
          <w:rFonts w:ascii="Fira Mono" w:hAnsi="Fira Mono" w:cstheme="majorHAnsi"/>
          <w:sz w:val="28"/>
          <w:szCs w:val="28"/>
          <w:lang w:val="en-US"/>
        </w:rPr>
        <w:lastRenderedPageBreak/>
        <w:t>clang</w:t>
      </w:r>
      <w:r w:rsidRPr="0038017A">
        <w:rPr>
          <w:rFonts w:ascii="Fira Mono" w:hAnsi="Fira Mono" w:cstheme="majorHAnsi"/>
          <w:sz w:val="28"/>
          <w:szCs w:val="28"/>
        </w:rPr>
        <w:t xml:space="preserve"> -</w:t>
      </w:r>
      <w:r w:rsidRPr="0038017A">
        <w:rPr>
          <w:rFonts w:ascii="Fira Mono" w:hAnsi="Fira Mono" w:cstheme="majorHAnsi"/>
          <w:sz w:val="28"/>
          <w:szCs w:val="28"/>
          <w:lang w:val="en-US"/>
        </w:rPr>
        <w:t>E</w:t>
      </w:r>
      <w:r w:rsidRPr="0038017A">
        <w:rPr>
          <w:rFonts w:ascii="Fira Mono" w:hAnsi="Fira Mono" w:cstheme="majorHAnsi"/>
          <w:sz w:val="28"/>
          <w:szCs w:val="28"/>
        </w:rPr>
        <w:t xml:space="preserve"> </w:t>
      </w:r>
      <w:r w:rsidRPr="0038017A">
        <w:rPr>
          <w:rFonts w:ascii="Fira Mono" w:hAnsi="Fira Mono" w:cstheme="majorHAnsi"/>
          <w:sz w:val="28"/>
          <w:szCs w:val="28"/>
          <w:lang w:val="en-US"/>
        </w:rPr>
        <w:t>main</w:t>
      </w:r>
      <w:r w:rsidRPr="0038017A">
        <w:rPr>
          <w:rFonts w:ascii="Fira Mono" w:hAnsi="Fira Mono" w:cstheme="majorHAnsi"/>
          <w:sz w:val="28"/>
          <w:szCs w:val="28"/>
        </w:rPr>
        <w:t>.</w:t>
      </w:r>
      <w:r w:rsidRPr="0038017A">
        <w:rPr>
          <w:rFonts w:ascii="Fira Mono" w:hAnsi="Fira Mono" w:cstheme="majorHAnsi"/>
          <w:sz w:val="28"/>
          <w:szCs w:val="28"/>
          <w:lang w:val="en-US"/>
        </w:rPr>
        <w:t>c</w:t>
      </w:r>
      <w:r w:rsidRPr="0038017A">
        <w:rPr>
          <w:rFonts w:ascii="Fira Mono" w:hAnsi="Fira Mono" w:cstheme="majorHAnsi"/>
          <w:sz w:val="28"/>
          <w:szCs w:val="28"/>
        </w:rPr>
        <w:t xml:space="preserve"> -</w:t>
      </w:r>
      <w:r w:rsidRPr="0038017A">
        <w:rPr>
          <w:rFonts w:ascii="Fira Mono" w:hAnsi="Fira Mono" w:cstheme="majorHAnsi"/>
          <w:sz w:val="28"/>
          <w:szCs w:val="28"/>
          <w:lang w:val="en-US"/>
        </w:rPr>
        <w:t>o</w:t>
      </w:r>
      <w:r w:rsidRPr="0038017A">
        <w:rPr>
          <w:rFonts w:ascii="Fira Mono" w:hAnsi="Fira Mono" w:cstheme="majorHAnsi"/>
          <w:sz w:val="28"/>
          <w:szCs w:val="28"/>
        </w:rPr>
        <w:t xml:space="preserve"> </w:t>
      </w:r>
      <w:proofErr w:type="gramStart"/>
      <w:r w:rsidRPr="0038017A">
        <w:rPr>
          <w:rFonts w:ascii="Fira Mono" w:hAnsi="Fira Mono" w:cstheme="majorHAnsi"/>
          <w:sz w:val="28"/>
          <w:szCs w:val="28"/>
          <w:lang w:val="en-US"/>
        </w:rPr>
        <w:t>main</w:t>
      </w:r>
      <w:r w:rsidRPr="0038017A">
        <w:rPr>
          <w:rFonts w:ascii="Fira Mono" w:hAnsi="Fira Mono" w:cstheme="majorHAnsi"/>
          <w:sz w:val="28"/>
          <w:szCs w:val="28"/>
        </w:rPr>
        <w:t>.</w:t>
      </w:r>
      <w:proofErr w:type="spellStart"/>
      <w:r w:rsidRPr="0038017A">
        <w:rPr>
          <w:rFonts w:ascii="Fira Mono" w:hAnsi="Fira Mono" w:cstheme="majorHAnsi"/>
          <w:sz w:val="28"/>
          <w:szCs w:val="28"/>
          <w:lang w:val="en-US"/>
        </w:rPr>
        <w:t>i</w:t>
      </w:r>
      <w:proofErr w:type="spellEnd"/>
      <w:proofErr w:type="gramEnd"/>
    </w:p>
    <w:p w14:paraId="2D2EACA4" w14:textId="77777777" w:rsidR="00AA1272" w:rsidRPr="00AA1272" w:rsidRDefault="00AA1272" w:rsidP="00AA1272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</w:p>
    <w:tbl>
      <w:tblPr>
        <w:tblStyle w:val="affa"/>
        <w:tblW w:w="9638" w:type="dxa"/>
        <w:tblInd w:w="-5" w:type="dxa"/>
        <w:tblLook w:val="04A0" w:firstRow="1" w:lastRow="0" w:firstColumn="1" w:lastColumn="0" w:noHBand="0" w:noVBand="1"/>
      </w:tblPr>
      <w:tblGrid>
        <w:gridCol w:w="3828"/>
        <w:gridCol w:w="5810"/>
      </w:tblGrid>
      <w:tr w:rsidR="00AA1272" w14:paraId="13EE0888" w14:textId="77777777" w:rsidTr="00AA1272">
        <w:tc>
          <w:tcPr>
            <w:tcW w:w="3828" w:type="dxa"/>
          </w:tcPr>
          <w:p w14:paraId="6E718D42" w14:textId="25A2B9DD" w:rsidR="00AA1272" w:rsidRP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Вход:</w:t>
            </w:r>
          </w:p>
        </w:tc>
        <w:tc>
          <w:tcPr>
            <w:tcW w:w="5810" w:type="dxa"/>
          </w:tcPr>
          <w:p w14:paraId="1545056E" w14:textId="455A0C67" w:rsidR="00AA1272" w:rsidRP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main.c</w:t>
            </w:r>
            <w:proofErr w:type="spellEnd"/>
          </w:p>
        </w:tc>
      </w:tr>
      <w:tr w:rsidR="00AA1272" w14:paraId="2AAC93B0" w14:textId="77777777" w:rsidTr="00AA1272">
        <w:tc>
          <w:tcPr>
            <w:tcW w:w="3828" w:type="dxa"/>
          </w:tcPr>
          <w:p w14:paraId="2DCA0C65" w14:textId="4F3A37C3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Выход:</w:t>
            </w:r>
          </w:p>
        </w:tc>
        <w:tc>
          <w:tcPr>
            <w:tcW w:w="5810" w:type="dxa"/>
          </w:tcPr>
          <w:p w14:paraId="3B4A4101" w14:textId="03E9352C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main.i</w:t>
            </w:r>
            <w:proofErr w:type="spellEnd"/>
            <w:proofErr w:type="gramEnd"/>
          </w:p>
        </w:tc>
      </w:tr>
      <w:tr w:rsidR="00AA1272" w14:paraId="655D23DD" w14:textId="77777777" w:rsidTr="00AA1272">
        <w:tc>
          <w:tcPr>
            <w:tcW w:w="3828" w:type="dxa"/>
          </w:tcPr>
          <w:p w14:paraId="39AA95FD" w14:textId="509DEB6C" w:rsidR="00AA1272" w:rsidRP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Назначение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</w:p>
        </w:tc>
        <w:tc>
          <w:tcPr>
            <w:tcW w:w="5810" w:type="dxa"/>
          </w:tcPr>
          <w:p w14:paraId="6048D696" w14:textId="290CFC4C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Обработка директив препроцессора</w:t>
            </w:r>
            <w:r w:rsidR="0038017A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AA1272" w14:paraId="23214EB6" w14:textId="77777777" w:rsidTr="00AA1272">
        <w:tc>
          <w:tcPr>
            <w:tcW w:w="3828" w:type="dxa"/>
          </w:tcPr>
          <w:p w14:paraId="4135BA4A" w14:textId="69258AEE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Имя утилиты:</w:t>
            </w:r>
          </w:p>
        </w:tc>
        <w:tc>
          <w:tcPr>
            <w:tcW w:w="5810" w:type="dxa"/>
          </w:tcPr>
          <w:p w14:paraId="45387D07" w14:textId="6881CCCD" w:rsidR="00AA1272" w:rsidRP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clang</w:t>
            </w:r>
            <w:proofErr w:type="spellEnd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 xml:space="preserve"> (с флагом -E)</w:t>
            </w:r>
          </w:p>
        </w:tc>
      </w:tr>
      <w:tr w:rsidR="00AA1272" w14:paraId="73EF86B0" w14:textId="77777777" w:rsidTr="00AA1272">
        <w:tc>
          <w:tcPr>
            <w:tcW w:w="3828" w:type="dxa"/>
          </w:tcPr>
          <w:p w14:paraId="4FD55570" w14:textId="5FA13E5F" w:rsidR="00AA1272" w:rsidRP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Способ передачи параметров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</w:p>
        </w:tc>
        <w:tc>
          <w:tcPr>
            <w:tcW w:w="5810" w:type="dxa"/>
          </w:tcPr>
          <w:p w14:paraId="463B81CE" w14:textId="29A138CE" w:rsidR="00AA1272" w:rsidRP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Флаговое</w:t>
            </w:r>
            <w:r w:rsidR="0038017A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</w:tbl>
    <w:p w14:paraId="56E93D5B" w14:textId="77777777" w:rsidR="00AA1272" w:rsidRPr="00AA1272" w:rsidRDefault="00AA1272" w:rsidP="00D305DD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</w:p>
    <w:p w14:paraId="31E39811" w14:textId="4FF20C5B" w:rsidR="00D305DD" w:rsidRPr="00D305DD" w:rsidRDefault="0038017A" w:rsidP="00D305DD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2</w:t>
      </w:r>
      <w:r w:rsidR="00D305DD" w:rsidRPr="00D305DD">
        <w:rPr>
          <w:rFonts w:asciiTheme="majorHAnsi" w:hAnsiTheme="majorHAnsi" w:cstheme="majorHAnsi"/>
          <w:sz w:val="28"/>
          <w:szCs w:val="28"/>
          <w:lang w:val="en-US"/>
        </w:rPr>
        <w:t xml:space="preserve">.3.2 </w:t>
      </w:r>
      <w:r w:rsidR="00D305DD" w:rsidRPr="00D305DD">
        <w:rPr>
          <w:rFonts w:asciiTheme="majorHAnsi" w:hAnsiTheme="majorHAnsi" w:cstheme="majorHAnsi"/>
          <w:sz w:val="28"/>
          <w:szCs w:val="28"/>
        </w:rPr>
        <w:t>Компиляция</w:t>
      </w:r>
    </w:p>
    <w:p w14:paraId="034D8FC8" w14:textId="77777777" w:rsidR="00D305DD" w:rsidRPr="00D305DD" w:rsidRDefault="00D305DD" w:rsidP="00D305DD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D305DD">
        <w:rPr>
          <w:rFonts w:asciiTheme="majorHAnsi" w:hAnsiTheme="majorHAnsi" w:cstheme="majorHAnsi"/>
          <w:sz w:val="28"/>
          <w:szCs w:val="28"/>
        </w:rPr>
        <w:t>Команда</w:t>
      </w:r>
      <w:r w:rsidRPr="00D305DD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47D88C27" w14:textId="77777777" w:rsidR="00D305DD" w:rsidRPr="0038017A" w:rsidRDefault="00D305DD" w:rsidP="00AA1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38017A">
        <w:rPr>
          <w:rFonts w:ascii="Fira Mono" w:hAnsi="Fira Mono" w:cstheme="majorHAnsi"/>
          <w:sz w:val="28"/>
          <w:szCs w:val="28"/>
          <w:lang w:val="en-US"/>
        </w:rPr>
        <w:t>clang -S -</w:t>
      </w:r>
      <w:proofErr w:type="spellStart"/>
      <w:r w:rsidRPr="0038017A">
        <w:rPr>
          <w:rFonts w:ascii="Fira Mono" w:hAnsi="Fira Mono" w:cstheme="majorHAnsi"/>
          <w:sz w:val="28"/>
          <w:szCs w:val="28"/>
          <w:lang w:val="en-US"/>
        </w:rPr>
        <w:t>fverbose-asm</w:t>
      </w:r>
      <w:proofErr w:type="spellEnd"/>
      <w:r w:rsidRPr="0038017A">
        <w:rPr>
          <w:rFonts w:ascii="Fira Mono" w:hAnsi="Fira Mono" w:cstheme="majorHAnsi"/>
          <w:sz w:val="28"/>
          <w:szCs w:val="28"/>
          <w:lang w:val="en-US"/>
        </w:rPr>
        <w:t xml:space="preserve"> -</w:t>
      </w:r>
      <w:proofErr w:type="spellStart"/>
      <w:r w:rsidRPr="0038017A">
        <w:rPr>
          <w:rFonts w:ascii="Fira Mono" w:hAnsi="Fira Mono" w:cstheme="majorHAnsi"/>
          <w:sz w:val="28"/>
          <w:szCs w:val="28"/>
          <w:lang w:val="en-US"/>
        </w:rPr>
        <w:t>masm</w:t>
      </w:r>
      <w:proofErr w:type="spellEnd"/>
      <w:r w:rsidRPr="0038017A">
        <w:rPr>
          <w:rFonts w:ascii="Fira Mono" w:hAnsi="Fira Mono" w:cstheme="majorHAnsi"/>
          <w:sz w:val="28"/>
          <w:szCs w:val="28"/>
          <w:lang w:val="en-US"/>
        </w:rPr>
        <w:t xml:space="preserve">=intel </w:t>
      </w:r>
      <w:proofErr w:type="spellStart"/>
      <w:proofErr w:type="gramStart"/>
      <w:r w:rsidRPr="0038017A">
        <w:rPr>
          <w:rFonts w:ascii="Fira Mono" w:hAnsi="Fira Mono" w:cstheme="majorHAnsi"/>
          <w:sz w:val="28"/>
          <w:szCs w:val="28"/>
          <w:lang w:val="en-US"/>
        </w:rPr>
        <w:t>main.i</w:t>
      </w:r>
      <w:proofErr w:type="spellEnd"/>
      <w:proofErr w:type="gramEnd"/>
    </w:p>
    <w:p w14:paraId="444030B0" w14:textId="77777777" w:rsidR="00AA1272" w:rsidRDefault="00AA1272" w:rsidP="00D305DD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AA1272" w14:paraId="5A3357EF" w14:textId="77777777" w:rsidTr="00AA1272">
        <w:tc>
          <w:tcPr>
            <w:tcW w:w="3823" w:type="dxa"/>
          </w:tcPr>
          <w:p w14:paraId="5EA0E39F" w14:textId="473A8A08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Вход:</w:t>
            </w:r>
          </w:p>
        </w:tc>
        <w:tc>
          <w:tcPr>
            <w:tcW w:w="5805" w:type="dxa"/>
          </w:tcPr>
          <w:p w14:paraId="5D492593" w14:textId="4AE20575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main.i</w:t>
            </w:r>
            <w:proofErr w:type="spellEnd"/>
            <w:proofErr w:type="gramEnd"/>
          </w:p>
        </w:tc>
      </w:tr>
      <w:tr w:rsidR="00AA1272" w14:paraId="5D30164B" w14:textId="77777777" w:rsidTr="00AA1272">
        <w:tc>
          <w:tcPr>
            <w:tcW w:w="3823" w:type="dxa"/>
          </w:tcPr>
          <w:p w14:paraId="7EC15C5D" w14:textId="7BFCA756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Выход:</w:t>
            </w:r>
          </w:p>
        </w:tc>
        <w:tc>
          <w:tcPr>
            <w:tcW w:w="5805" w:type="dxa"/>
          </w:tcPr>
          <w:p w14:paraId="5B01553E" w14:textId="3DABE03F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main.s</w:t>
            </w:r>
            <w:proofErr w:type="spellEnd"/>
            <w:proofErr w:type="gramEnd"/>
          </w:p>
        </w:tc>
      </w:tr>
      <w:tr w:rsidR="00AA1272" w14:paraId="5D53CC3E" w14:textId="77777777" w:rsidTr="00AA1272">
        <w:tc>
          <w:tcPr>
            <w:tcW w:w="3823" w:type="dxa"/>
          </w:tcPr>
          <w:p w14:paraId="18D4353B" w14:textId="6FB8ADFF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Назначение:</w:t>
            </w:r>
          </w:p>
        </w:tc>
        <w:tc>
          <w:tcPr>
            <w:tcW w:w="5805" w:type="dxa"/>
          </w:tcPr>
          <w:p w14:paraId="200AE72F" w14:textId="325CB53A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Трансляция в ассемблерный код</w:t>
            </w:r>
            <w:r w:rsidR="0038017A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AA1272" w14:paraId="5781C13C" w14:textId="77777777" w:rsidTr="00AA1272">
        <w:tc>
          <w:tcPr>
            <w:tcW w:w="3823" w:type="dxa"/>
          </w:tcPr>
          <w:p w14:paraId="72CF3C04" w14:textId="6A185483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Имя утилиты:</w:t>
            </w:r>
          </w:p>
        </w:tc>
        <w:tc>
          <w:tcPr>
            <w:tcW w:w="5805" w:type="dxa"/>
          </w:tcPr>
          <w:p w14:paraId="133E48F6" w14:textId="61A493BD" w:rsidR="00AA1272" w:rsidRP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clang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(с флагом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-S)</w:t>
            </w:r>
          </w:p>
        </w:tc>
      </w:tr>
      <w:tr w:rsidR="00AA1272" w14:paraId="4F89AE87" w14:textId="77777777" w:rsidTr="00AA1272">
        <w:tc>
          <w:tcPr>
            <w:tcW w:w="3823" w:type="dxa"/>
          </w:tcPr>
          <w:p w14:paraId="27DEF9A8" w14:textId="5E22603F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Способ передачи параметров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</w:p>
        </w:tc>
        <w:tc>
          <w:tcPr>
            <w:tcW w:w="5805" w:type="dxa"/>
          </w:tcPr>
          <w:p w14:paraId="301C7A39" w14:textId="1CE90475" w:rsidR="00AA1272" w:rsidRP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Флаговое</w:t>
            </w:r>
            <w:r w:rsidR="0038017A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</w:tbl>
    <w:p w14:paraId="7B9578C9" w14:textId="77777777" w:rsidR="00D305DD" w:rsidRPr="00D305DD" w:rsidRDefault="00D305DD" w:rsidP="00D305DD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</w:p>
    <w:p w14:paraId="3047B593" w14:textId="4DE163F1" w:rsidR="00D305DD" w:rsidRPr="00D305DD" w:rsidRDefault="0038017A" w:rsidP="00D305DD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</w:t>
      </w:r>
      <w:r w:rsidR="00D305DD" w:rsidRPr="00D305DD">
        <w:rPr>
          <w:rFonts w:asciiTheme="majorHAnsi" w:hAnsiTheme="majorHAnsi" w:cstheme="majorHAnsi"/>
          <w:sz w:val="28"/>
          <w:szCs w:val="28"/>
        </w:rPr>
        <w:t>.3.3 Ассемблирование</w:t>
      </w:r>
    </w:p>
    <w:p w14:paraId="06E543E8" w14:textId="4912630E" w:rsidR="00D305DD" w:rsidRPr="00AA1272" w:rsidRDefault="00D305DD" w:rsidP="00D305DD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D305DD">
        <w:rPr>
          <w:rFonts w:asciiTheme="majorHAnsi" w:hAnsiTheme="majorHAnsi" w:cstheme="majorHAnsi"/>
          <w:sz w:val="28"/>
          <w:szCs w:val="28"/>
        </w:rPr>
        <w:t>Команда:</w:t>
      </w:r>
    </w:p>
    <w:p w14:paraId="09E38835" w14:textId="77777777" w:rsidR="00D305DD" w:rsidRPr="0038017A" w:rsidRDefault="00D305DD" w:rsidP="00AA1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38017A">
        <w:rPr>
          <w:rFonts w:ascii="Fira Mono" w:hAnsi="Fira Mono" w:cstheme="majorHAnsi"/>
          <w:sz w:val="28"/>
          <w:szCs w:val="28"/>
          <w:lang w:val="en-US"/>
        </w:rPr>
        <w:t xml:space="preserve">as </w:t>
      </w:r>
      <w:proofErr w:type="spellStart"/>
      <w:proofErr w:type="gramStart"/>
      <w:r w:rsidRPr="0038017A">
        <w:rPr>
          <w:rFonts w:ascii="Fira Mono" w:hAnsi="Fira Mono" w:cstheme="majorHAnsi"/>
          <w:sz w:val="28"/>
          <w:szCs w:val="28"/>
          <w:lang w:val="en-US"/>
        </w:rPr>
        <w:t>main.s</w:t>
      </w:r>
      <w:proofErr w:type="spellEnd"/>
      <w:proofErr w:type="gramEnd"/>
      <w:r w:rsidRPr="0038017A">
        <w:rPr>
          <w:rFonts w:ascii="Fira Mono" w:hAnsi="Fira Mono" w:cstheme="majorHAnsi"/>
          <w:sz w:val="28"/>
          <w:szCs w:val="28"/>
          <w:lang w:val="en-US"/>
        </w:rPr>
        <w:t xml:space="preserve"> -o </w:t>
      </w:r>
      <w:proofErr w:type="spellStart"/>
      <w:r w:rsidRPr="0038017A">
        <w:rPr>
          <w:rFonts w:ascii="Fira Mono" w:hAnsi="Fira Mono" w:cstheme="majorHAnsi"/>
          <w:sz w:val="28"/>
          <w:szCs w:val="28"/>
          <w:lang w:val="en-US"/>
        </w:rPr>
        <w:t>main.o</w:t>
      </w:r>
      <w:proofErr w:type="spellEnd"/>
    </w:p>
    <w:p w14:paraId="7FFAD296" w14:textId="77777777" w:rsidR="00AA1272" w:rsidRDefault="00AA1272" w:rsidP="00D305DD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AA1272" w14:paraId="164D4372" w14:textId="77777777" w:rsidTr="00AA1272">
        <w:tc>
          <w:tcPr>
            <w:tcW w:w="3823" w:type="dxa"/>
          </w:tcPr>
          <w:p w14:paraId="41CE3088" w14:textId="7BCD4A86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Вход:</w:t>
            </w:r>
          </w:p>
        </w:tc>
        <w:tc>
          <w:tcPr>
            <w:tcW w:w="5805" w:type="dxa"/>
          </w:tcPr>
          <w:p w14:paraId="1E28979E" w14:textId="5603F566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main.s</w:t>
            </w:r>
            <w:proofErr w:type="spellEnd"/>
            <w:proofErr w:type="gramEnd"/>
          </w:p>
        </w:tc>
      </w:tr>
      <w:tr w:rsidR="00AA1272" w14:paraId="43320B74" w14:textId="77777777" w:rsidTr="00AA1272">
        <w:tc>
          <w:tcPr>
            <w:tcW w:w="3823" w:type="dxa"/>
          </w:tcPr>
          <w:p w14:paraId="2D2124FD" w14:textId="11C97847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Выход:</w:t>
            </w:r>
          </w:p>
        </w:tc>
        <w:tc>
          <w:tcPr>
            <w:tcW w:w="5805" w:type="dxa"/>
          </w:tcPr>
          <w:p w14:paraId="6B94B6B4" w14:textId="1C44ED90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main.o</w:t>
            </w:r>
            <w:proofErr w:type="spellEnd"/>
            <w:proofErr w:type="gramEnd"/>
          </w:p>
        </w:tc>
      </w:tr>
      <w:tr w:rsidR="00AA1272" w14:paraId="32DA1A9D" w14:textId="77777777" w:rsidTr="00AA1272">
        <w:tc>
          <w:tcPr>
            <w:tcW w:w="3823" w:type="dxa"/>
          </w:tcPr>
          <w:p w14:paraId="71EE48EA" w14:textId="7CDDE736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Назначение:</w:t>
            </w:r>
          </w:p>
        </w:tc>
        <w:tc>
          <w:tcPr>
            <w:tcW w:w="5805" w:type="dxa"/>
          </w:tcPr>
          <w:p w14:paraId="5D7028CD" w14:textId="7B29E0ED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Преобразование ассемблерного кода в объектный файл.</w:t>
            </w:r>
          </w:p>
        </w:tc>
      </w:tr>
      <w:tr w:rsidR="00AA1272" w14:paraId="361F800D" w14:textId="77777777" w:rsidTr="00AA1272">
        <w:tc>
          <w:tcPr>
            <w:tcW w:w="3823" w:type="dxa"/>
          </w:tcPr>
          <w:p w14:paraId="743BC037" w14:textId="121ECCE7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Имя</w:t>
            </w:r>
            <w:r w:rsidRPr="00D305D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утилиты</w:t>
            </w:r>
            <w:r w:rsidRPr="00D305D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</w:p>
        </w:tc>
        <w:tc>
          <w:tcPr>
            <w:tcW w:w="5805" w:type="dxa"/>
          </w:tcPr>
          <w:p w14:paraId="3349ED40" w14:textId="63CFBE77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as</w:t>
            </w:r>
          </w:p>
        </w:tc>
      </w:tr>
      <w:tr w:rsidR="00AA1272" w14:paraId="33AFEAF4" w14:textId="77777777" w:rsidTr="00AA1272">
        <w:tc>
          <w:tcPr>
            <w:tcW w:w="3823" w:type="dxa"/>
          </w:tcPr>
          <w:p w14:paraId="7180375B" w14:textId="7A25FA90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Способ передачи параметров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</w:p>
        </w:tc>
        <w:tc>
          <w:tcPr>
            <w:tcW w:w="5805" w:type="dxa"/>
          </w:tcPr>
          <w:p w14:paraId="5ED88695" w14:textId="49CEC85A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Флаговое</w:t>
            </w:r>
            <w:r w:rsidR="0038017A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</w:tbl>
    <w:p w14:paraId="12E3299F" w14:textId="77777777" w:rsidR="00AA1272" w:rsidRDefault="00AA1272" w:rsidP="00D305DD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</w:p>
    <w:p w14:paraId="20F799C6" w14:textId="0DB7C2E4" w:rsidR="00D305DD" w:rsidRPr="00D305DD" w:rsidRDefault="0038017A" w:rsidP="00D305DD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2</w:t>
      </w:r>
      <w:r w:rsidR="00D305DD" w:rsidRPr="00D305DD">
        <w:rPr>
          <w:rFonts w:asciiTheme="majorHAnsi" w:hAnsiTheme="majorHAnsi" w:cstheme="majorHAnsi"/>
          <w:sz w:val="28"/>
          <w:szCs w:val="28"/>
        </w:rPr>
        <w:t>.3.4 Компоновка</w:t>
      </w:r>
    </w:p>
    <w:p w14:paraId="55D2F7C7" w14:textId="77777777" w:rsidR="00D305DD" w:rsidRPr="00D305DD" w:rsidRDefault="00D305DD" w:rsidP="00D305DD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D305DD">
        <w:rPr>
          <w:rFonts w:asciiTheme="majorHAnsi" w:hAnsiTheme="majorHAnsi" w:cstheme="majorHAnsi"/>
          <w:sz w:val="28"/>
          <w:szCs w:val="28"/>
        </w:rPr>
        <w:t>Команда:</w:t>
      </w:r>
    </w:p>
    <w:p w14:paraId="3D298B36" w14:textId="77777777" w:rsidR="00D305DD" w:rsidRPr="0038017A" w:rsidRDefault="00D305DD" w:rsidP="00AA1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38017A">
        <w:rPr>
          <w:rFonts w:ascii="Fira Mono" w:hAnsi="Fira Mono" w:cstheme="majorHAnsi"/>
          <w:sz w:val="28"/>
          <w:szCs w:val="28"/>
          <w:lang w:val="en-US"/>
        </w:rPr>
        <w:t xml:space="preserve">clang </w:t>
      </w:r>
      <w:proofErr w:type="spellStart"/>
      <w:proofErr w:type="gramStart"/>
      <w:r w:rsidRPr="0038017A">
        <w:rPr>
          <w:rFonts w:ascii="Fira Mono" w:hAnsi="Fira Mono" w:cstheme="majorHAnsi"/>
          <w:sz w:val="28"/>
          <w:szCs w:val="28"/>
          <w:lang w:val="en-US"/>
        </w:rPr>
        <w:t>main.o</w:t>
      </w:r>
      <w:proofErr w:type="spellEnd"/>
      <w:proofErr w:type="gramEnd"/>
      <w:r w:rsidRPr="0038017A">
        <w:rPr>
          <w:rFonts w:ascii="Fira Mono" w:hAnsi="Fira Mono" w:cstheme="majorHAnsi"/>
          <w:sz w:val="28"/>
          <w:szCs w:val="28"/>
          <w:lang w:val="en-US"/>
        </w:rPr>
        <w:t xml:space="preserve"> -o main.exe</w:t>
      </w:r>
    </w:p>
    <w:p w14:paraId="1BEA4643" w14:textId="77777777" w:rsidR="00AA1272" w:rsidRPr="00AA1272" w:rsidRDefault="00AA1272" w:rsidP="00D305DD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AA1272" w14:paraId="15AC89BA" w14:textId="77777777" w:rsidTr="00AA1272">
        <w:tc>
          <w:tcPr>
            <w:tcW w:w="3823" w:type="dxa"/>
          </w:tcPr>
          <w:p w14:paraId="5BD38F91" w14:textId="37F4BEC7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Вход</w:t>
            </w:r>
            <w:r w:rsidRPr="00D305D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</w:p>
        </w:tc>
        <w:tc>
          <w:tcPr>
            <w:tcW w:w="5805" w:type="dxa"/>
          </w:tcPr>
          <w:p w14:paraId="1E290FDC" w14:textId="77777777" w:rsidR="00AA1272" w:rsidRPr="00D305DD" w:rsidRDefault="00AA1272" w:rsidP="00AA1272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305D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main.o</w:t>
            </w:r>
            <w:proofErr w:type="spellEnd"/>
            <w:proofErr w:type="gramEnd"/>
          </w:p>
          <w:p w14:paraId="5E379719" w14:textId="77777777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AA1272" w14:paraId="585F0A37" w14:textId="77777777" w:rsidTr="00AA1272">
        <w:tc>
          <w:tcPr>
            <w:tcW w:w="3823" w:type="dxa"/>
          </w:tcPr>
          <w:p w14:paraId="172C70C6" w14:textId="2C39A5C9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Выход</w:t>
            </w:r>
            <w:r w:rsidRPr="00D305D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</w:p>
        </w:tc>
        <w:tc>
          <w:tcPr>
            <w:tcW w:w="5805" w:type="dxa"/>
          </w:tcPr>
          <w:p w14:paraId="1EEF2B5B" w14:textId="6AA3DDCF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main.exe</w:t>
            </w:r>
          </w:p>
        </w:tc>
      </w:tr>
      <w:tr w:rsidR="00AA1272" w14:paraId="1A0C873E" w14:textId="77777777" w:rsidTr="00AA1272">
        <w:tc>
          <w:tcPr>
            <w:tcW w:w="3823" w:type="dxa"/>
          </w:tcPr>
          <w:p w14:paraId="5117B6BF" w14:textId="57BDC827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Назначение:</w:t>
            </w:r>
          </w:p>
        </w:tc>
        <w:tc>
          <w:tcPr>
            <w:tcW w:w="5805" w:type="dxa"/>
          </w:tcPr>
          <w:p w14:paraId="15CAA444" w14:textId="7750FB43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Создание исполняемого файла.</w:t>
            </w:r>
          </w:p>
        </w:tc>
      </w:tr>
      <w:tr w:rsidR="00AA1272" w14:paraId="63247D67" w14:textId="77777777" w:rsidTr="00AA1272">
        <w:tc>
          <w:tcPr>
            <w:tcW w:w="3823" w:type="dxa"/>
          </w:tcPr>
          <w:p w14:paraId="6DAD1463" w14:textId="10706155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Имя утилиты:</w:t>
            </w:r>
          </w:p>
        </w:tc>
        <w:tc>
          <w:tcPr>
            <w:tcW w:w="5805" w:type="dxa"/>
          </w:tcPr>
          <w:p w14:paraId="23F40304" w14:textId="3B73EFB4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clang</w:t>
            </w:r>
            <w:proofErr w:type="spellEnd"/>
          </w:p>
        </w:tc>
      </w:tr>
      <w:tr w:rsidR="00AA1272" w14:paraId="1A79A431" w14:textId="77777777" w:rsidTr="00AA1272">
        <w:tc>
          <w:tcPr>
            <w:tcW w:w="3823" w:type="dxa"/>
          </w:tcPr>
          <w:p w14:paraId="09EBC72A" w14:textId="221142E4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Способ передачи параметров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</w:p>
        </w:tc>
        <w:tc>
          <w:tcPr>
            <w:tcW w:w="5805" w:type="dxa"/>
          </w:tcPr>
          <w:p w14:paraId="35445B91" w14:textId="177049E0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Флаговое</w:t>
            </w:r>
            <w:r w:rsidR="0038017A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</w:tbl>
    <w:p w14:paraId="2EC89CEC" w14:textId="77777777" w:rsidR="00D305DD" w:rsidRPr="00D305DD" w:rsidRDefault="00D305DD" w:rsidP="00D305DD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</w:p>
    <w:p w14:paraId="3CC2B130" w14:textId="61D1304A" w:rsidR="00AA1272" w:rsidRPr="0038017A" w:rsidRDefault="00D305DD" w:rsidP="00D305DD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D305DD">
        <w:rPr>
          <w:rFonts w:asciiTheme="majorHAnsi" w:hAnsiTheme="majorHAnsi" w:cstheme="majorHAnsi"/>
          <w:sz w:val="28"/>
          <w:szCs w:val="28"/>
        </w:rPr>
        <w:t>Список объектных файлов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986"/>
        <w:gridCol w:w="8642"/>
      </w:tblGrid>
      <w:tr w:rsidR="00AA1272" w14:paraId="439AED2E" w14:textId="77777777" w:rsidTr="0038017A">
        <w:tc>
          <w:tcPr>
            <w:tcW w:w="846" w:type="dxa"/>
          </w:tcPr>
          <w:p w14:paraId="47850552" w14:textId="4194E456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Имя</w:t>
            </w:r>
          </w:p>
        </w:tc>
        <w:tc>
          <w:tcPr>
            <w:tcW w:w="8782" w:type="dxa"/>
          </w:tcPr>
          <w:p w14:paraId="5B154A46" w14:textId="77777777" w:rsidR="00AA1272" w:rsidRPr="00D305DD" w:rsidRDefault="00AA1272" w:rsidP="00AA1272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Назначение</w:t>
            </w:r>
          </w:p>
          <w:p w14:paraId="5529E74A" w14:textId="77777777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AA1272" w14:paraId="69CC0D75" w14:textId="77777777" w:rsidTr="0038017A">
        <w:tc>
          <w:tcPr>
            <w:tcW w:w="846" w:type="dxa"/>
          </w:tcPr>
          <w:p w14:paraId="2989DBBF" w14:textId="764058EA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crt1.o</w:t>
            </w: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ab/>
            </w:r>
          </w:p>
        </w:tc>
        <w:tc>
          <w:tcPr>
            <w:tcW w:w="8782" w:type="dxa"/>
          </w:tcPr>
          <w:p w14:paraId="28C006A7" w14:textId="5E213D09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Содержит точку входа _</w:t>
            </w:r>
            <w:proofErr w:type="spell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start</w:t>
            </w:r>
            <w:proofErr w:type="spellEnd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, вызывает __</w:t>
            </w:r>
            <w:proofErr w:type="spell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libc_start_main</w:t>
            </w:r>
            <w:proofErr w:type="spellEnd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 xml:space="preserve"> для подготовки </w:t>
            </w:r>
            <w:proofErr w:type="spell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main</w:t>
            </w:r>
            <w:proofErr w:type="spellEnd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AA1272" w14:paraId="3178B14D" w14:textId="77777777" w:rsidTr="0038017A">
        <w:tc>
          <w:tcPr>
            <w:tcW w:w="846" w:type="dxa"/>
          </w:tcPr>
          <w:p w14:paraId="542D24B5" w14:textId="1C46EA93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crti.o</w:t>
            </w:r>
            <w:proofErr w:type="spellEnd"/>
            <w:proofErr w:type="gramEnd"/>
          </w:p>
        </w:tc>
        <w:tc>
          <w:tcPr>
            <w:tcW w:w="8782" w:type="dxa"/>
          </w:tcPr>
          <w:p w14:paraId="62E62079" w14:textId="1A35646E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 xml:space="preserve">Начало </w:t>
            </w:r>
            <w:proofErr w:type="gram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секций .</w:t>
            </w:r>
            <w:proofErr w:type="spell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init</w:t>
            </w:r>
            <w:proofErr w:type="spellEnd"/>
            <w:proofErr w:type="gramEnd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 xml:space="preserve"> (инициализация глобальных объектов) и .</w:t>
            </w:r>
            <w:proofErr w:type="spell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fini</w:t>
            </w:r>
            <w:proofErr w:type="spellEnd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 xml:space="preserve"> (финализация).</w:t>
            </w:r>
          </w:p>
        </w:tc>
      </w:tr>
      <w:tr w:rsidR="00AA1272" w14:paraId="32F190C8" w14:textId="77777777" w:rsidTr="0038017A">
        <w:tc>
          <w:tcPr>
            <w:tcW w:w="846" w:type="dxa"/>
          </w:tcPr>
          <w:p w14:paraId="7E36ADA9" w14:textId="34BACCFC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crtn.o</w:t>
            </w:r>
            <w:proofErr w:type="spellEnd"/>
            <w:proofErr w:type="gramEnd"/>
          </w:p>
        </w:tc>
        <w:tc>
          <w:tcPr>
            <w:tcW w:w="8782" w:type="dxa"/>
          </w:tcPr>
          <w:p w14:paraId="12B132AB" w14:textId="453C4908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 xml:space="preserve">Завершает </w:t>
            </w:r>
            <w:proofErr w:type="gram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секции .</w:t>
            </w:r>
            <w:proofErr w:type="spell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init</w:t>
            </w:r>
            <w:proofErr w:type="spellEnd"/>
            <w:proofErr w:type="gramEnd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 xml:space="preserve"> и .</w:t>
            </w:r>
            <w:proofErr w:type="spell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fini</w:t>
            </w:r>
            <w:proofErr w:type="spellEnd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AA1272" w14:paraId="7C6F6B91" w14:textId="77777777" w:rsidTr="0038017A">
        <w:tc>
          <w:tcPr>
            <w:tcW w:w="846" w:type="dxa"/>
          </w:tcPr>
          <w:p w14:paraId="784C0725" w14:textId="3650F6D7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main.o</w:t>
            </w:r>
            <w:proofErr w:type="spellEnd"/>
            <w:proofErr w:type="gramEnd"/>
          </w:p>
        </w:tc>
        <w:tc>
          <w:tcPr>
            <w:tcW w:w="8782" w:type="dxa"/>
          </w:tcPr>
          <w:p w14:paraId="17BB0304" w14:textId="2B7DE2BD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Скомпилированный объектный код программы.</w:t>
            </w:r>
          </w:p>
        </w:tc>
      </w:tr>
      <w:tr w:rsidR="00AA1272" w14:paraId="1FFE13EF" w14:textId="77777777" w:rsidTr="0038017A">
        <w:tc>
          <w:tcPr>
            <w:tcW w:w="846" w:type="dxa"/>
          </w:tcPr>
          <w:p w14:paraId="0E9EEE2B" w14:textId="77777777" w:rsidR="00AA1272" w:rsidRPr="00D305DD" w:rsidRDefault="00AA1272" w:rsidP="00AA1272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libc.s</w:t>
            </w:r>
            <w:proofErr w:type="spellEnd"/>
            <w:proofErr w:type="gramEnd"/>
          </w:p>
          <w:p w14:paraId="597EA5F1" w14:textId="77777777" w:rsidR="00AA1272" w:rsidRDefault="00AA1272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82" w:type="dxa"/>
          </w:tcPr>
          <w:p w14:paraId="6AB0E996" w14:textId="5C3D01E0" w:rsidR="00AA1272" w:rsidRDefault="0038017A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Стандартная библиотека C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</w:tbl>
    <w:p w14:paraId="1161C9C6" w14:textId="77777777" w:rsidR="0038017A" w:rsidRDefault="0038017A" w:rsidP="00D305DD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</w:p>
    <w:p w14:paraId="77DBD282" w14:textId="62EBF6A3" w:rsidR="0038017A" w:rsidRDefault="00D305DD" w:rsidP="00D305DD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D305DD">
        <w:rPr>
          <w:rFonts w:asciiTheme="majorHAnsi" w:hAnsiTheme="majorHAnsi" w:cstheme="majorHAnsi"/>
          <w:sz w:val="28"/>
          <w:szCs w:val="28"/>
        </w:rPr>
        <w:t>Список библиотек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38017A" w14:paraId="71BA4919" w14:textId="77777777" w:rsidTr="0038017A">
        <w:tc>
          <w:tcPr>
            <w:tcW w:w="4819" w:type="dxa"/>
          </w:tcPr>
          <w:p w14:paraId="468D37C5" w14:textId="15FFF2D1" w:rsidR="0038017A" w:rsidRDefault="0038017A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Имя</w:t>
            </w:r>
          </w:p>
        </w:tc>
        <w:tc>
          <w:tcPr>
            <w:tcW w:w="4819" w:type="dxa"/>
          </w:tcPr>
          <w:p w14:paraId="32A15157" w14:textId="0CE1931F" w:rsidR="0038017A" w:rsidRDefault="0038017A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Назначение</w:t>
            </w:r>
          </w:p>
        </w:tc>
      </w:tr>
      <w:tr w:rsidR="0038017A" w14:paraId="006929F6" w14:textId="77777777" w:rsidTr="0038017A">
        <w:tc>
          <w:tcPr>
            <w:tcW w:w="4819" w:type="dxa"/>
          </w:tcPr>
          <w:p w14:paraId="129343C3" w14:textId="4CD86404" w:rsidR="0038017A" w:rsidRDefault="0038017A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libc.so</w:t>
            </w:r>
          </w:p>
        </w:tc>
        <w:tc>
          <w:tcPr>
            <w:tcW w:w="4819" w:type="dxa"/>
          </w:tcPr>
          <w:p w14:paraId="369B5719" w14:textId="2FD0DDB2" w:rsidR="0038017A" w:rsidRDefault="0038017A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Стандартная библиотека C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38017A" w:rsidRPr="0038017A" w14:paraId="2DAA02A1" w14:textId="77777777" w:rsidTr="0038017A">
        <w:tc>
          <w:tcPr>
            <w:tcW w:w="4819" w:type="dxa"/>
          </w:tcPr>
          <w:p w14:paraId="5D7B679B" w14:textId="6102DF56" w:rsidR="0038017A" w:rsidRPr="0038017A" w:rsidRDefault="0038017A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8017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/lib64/ld-linux-x86-64.so.2</w:t>
            </w:r>
          </w:p>
        </w:tc>
        <w:tc>
          <w:tcPr>
            <w:tcW w:w="4819" w:type="dxa"/>
          </w:tcPr>
          <w:p w14:paraId="295D3D97" w14:textId="1BEDCAD2" w:rsidR="0038017A" w:rsidRPr="00D305DD" w:rsidRDefault="0038017A" w:rsidP="0038017A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Динамический загрузчик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  <w:p w14:paraId="624289B6" w14:textId="77777777" w:rsidR="0038017A" w:rsidRPr="0038017A" w:rsidRDefault="0038017A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8017A" w:rsidRPr="0038017A" w14:paraId="41592CC2" w14:textId="77777777" w:rsidTr="0038017A">
        <w:tc>
          <w:tcPr>
            <w:tcW w:w="4819" w:type="dxa"/>
          </w:tcPr>
          <w:p w14:paraId="6E33A976" w14:textId="039BA43F" w:rsidR="0038017A" w:rsidRPr="0038017A" w:rsidRDefault="0038017A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libgcc</w:t>
            </w:r>
            <w:proofErr w:type="spellEnd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 xml:space="preserve"> / </w:t>
            </w:r>
            <w:proofErr w:type="spellStart"/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libunwind</w:t>
            </w:r>
            <w:proofErr w:type="spellEnd"/>
          </w:p>
        </w:tc>
        <w:tc>
          <w:tcPr>
            <w:tcW w:w="4819" w:type="dxa"/>
          </w:tcPr>
          <w:p w14:paraId="4EF8FEF0" w14:textId="1DAEADF0" w:rsidR="0038017A" w:rsidRPr="0038017A" w:rsidRDefault="0038017A" w:rsidP="00D305DD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305DD">
              <w:rPr>
                <w:rFonts w:asciiTheme="majorHAnsi" w:hAnsiTheme="majorHAnsi" w:cstheme="majorHAnsi"/>
                <w:sz w:val="28"/>
                <w:szCs w:val="28"/>
              </w:rPr>
              <w:t>Вспомогательные функции LLVM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</w:tbl>
    <w:p w14:paraId="5833284C" w14:textId="2300E473" w:rsidR="0038017A" w:rsidRPr="002F15A8" w:rsidRDefault="00604DA8" w:rsidP="00D305DD">
      <w:pPr>
        <w:spacing w:line="360" w:lineRule="auto"/>
        <w:ind w:firstLine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F15A8">
        <w:rPr>
          <w:rFonts w:asciiTheme="majorHAnsi" w:hAnsiTheme="majorHAnsi" w:cstheme="majorHAnsi"/>
          <w:b/>
          <w:bCs/>
          <w:sz w:val="28"/>
          <w:szCs w:val="28"/>
        </w:rPr>
        <w:lastRenderedPageBreak/>
        <w:t>3 Дополнительные задания</w:t>
      </w:r>
    </w:p>
    <w:p w14:paraId="29124849" w14:textId="305A77E0" w:rsidR="00604DA8" w:rsidRDefault="00604DA8" w:rsidP="00D305DD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604DA8">
        <w:rPr>
          <w:rFonts w:asciiTheme="majorHAnsi" w:hAnsiTheme="majorHAnsi" w:cstheme="majorHAnsi"/>
          <w:sz w:val="28"/>
          <w:szCs w:val="28"/>
        </w:rPr>
        <w:t xml:space="preserve">3.1 </w:t>
      </w:r>
      <w:r w:rsidRPr="00604DA8">
        <w:rPr>
          <w:rFonts w:asciiTheme="majorHAnsi" w:hAnsiTheme="majorHAnsi" w:cstheme="majorHAnsi"/>
          <w:sz w:val="28"/>
          <w:szCs w:val="28"/>
        </w:rPr>
        <w:t>Какие динамические библиотеки использует Ваш исполняемый файл?</w:t>
      </w:r>
    </w:p>
    <w:p w14:paraId="123E9DD9" w14:textId="55E71502" w:rsidR="00604DA8" w:rsidRDefault="00604DA8" w:rsidP="00604DA8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Команда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4E68E8DD" w14:textId="29BA4FA3" w:rsidR="00604DA8" w:rsidRDefault="00604DA8" w:rsidP="0060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ldd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a.out</w:t>
      </w:r>
      <w:proofErr w:type="spellEnd"/>
    </w:p>
    <w:p w14:paraId="3D38255E" w14:textId="3EE5E3C1" w:rsidR="00604DA8" w:rsidRDefault="00604DA8" w:rsidP="00604DA8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Вывод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63AD82B5" w14:textId="77777777" w:rsidR="00604DA8" w:rsidRDefault="00604DA8" w:rsidP="0060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604DA8">
        <w:rPr>
          <w:rFonts w:asciiTheme="majorHAnsi" w:hAnsiTheme="majorHAnsi" w:cstheme="majorHAnsi"/>
          <w:sz w:val="28"/>
          <w:szCs w:val="28"/>
          <w:lang w:val="en-US"/>
        </w:rPr>
        <w:t>linux-vdso.so.1 (0x00007fff88571000)</w:t>
      </w:r>
    </w:p>
    <w:p w14:paraId="63B926AB" w14:textId="77777777" w:rsidR="00604DA8" w:rsidRDefault="00604DA8" w:rsidP="0060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604DA8">
        <w:rPr>
          <w:rFonts w:asciiTheme="majorHAnsi" w:hAnsiTheme="majorHAnsi" w:cstheme="majorHAnsi"/>
          <w:sz w:val="28"/>
          <w:szCs w:val="28"/>
          <w:lang w:val="en-US"/>
        </w:rPr>
        <w:t>libc.so.6 =&gt; /lib/x86_64-linux-gnu/libc.so.6 (0x00007f47fc039000)</w:t>
      </w:r>
    </w:p>
    <w:p w14:paraId="21AA113C" w14:textId="0A330E52" w:rsidR="00604DA8" w:rsidRDefault="00604DA8" w:rsidP="0060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604DA8">
        <w:rPr>
          <w:rFonts w:asciiTheme="majorHAnsi" w:hAnsiTheme="majorHAnsi" w:cstheme="majorHAnsi"/>
          <w:sz w:val="28"/>
          <w:szCs w:val="28"/>
          <w:lang w:val="en-US"/>
        </w:rPr>
        <w:t>/lib64/ld-linux-x86-64.so.2 (0x00007f47fc25b000)</w:t>
      </w:r>
    </w:p>
    <w:p w14:paraId="0A5702F3" w14:textId="77777777" w:rsidR="00604DA8" w:rsidRDefault="00604DA8" w:rsidP="00604DA8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06749C9" w14:textId="607D8709" w:rsidR="00604DA8" w:rsidRPr="00604DA8" w:rsidRDefault="00604DA8" w:rsidP="00604DA8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604DA8">
        <w:rPr>
          <w:rFonts w:asciiTheme="majorHAnsi" w:hAnsiTheme="majorHAnsi" w:cstheme="majorHAnsi"/>
          <w:sz w:val="28"/>
          <w:szCs w:val="28"/>
        </w:rPr>
        <w:t xml:space="preserve">3.2 </w:t>
      </w:r>
      <w:r w:rsidRPr="00604DA8">
        <w:rPr>
          <w:rFonts w:asciiTheme="majorHAnsi" w:hAnsiTheme="majorHAnsi" w:cstheme="majorHAnsi"/>
          <w:sz w:val="28"/>
          <w:szCs w:val="28"/>
        </w:rPr>
        <w:t xml:space="preserve">Найдите, с помощью какого ключа компилятора </w:t>
      </w:r>
      <w:proofErr w:type="spellStart"/>
      <w:r w:rsidRPr="00604DA8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604DA8">
        <w:rPr>
          <w:rFonts w:asciiTheme="majorHAnsi" w:hAnsiTheme="majorHAnsi" w:cstheme="majorHAnsi"/>
          <w:sz w:val="28"/>
          <w:szCs w:val="28"/>
        </w:rPr>
        <w:t xml:space="preserve"> можно передавать параметры компилятору с языка ассемблера.</w:t>
      </w:r>
    </w:p>
    <w:p w14:paraId="7F893338" w14:textId="641EA121" w:rsidR="00604DA8" w:rsidRDefault="00604DA8" w:rsidP="00604DA8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Ответ</w:t>
      </w:r>
      <w:r w:rsidRPr="00604DA8">
        <w:rPr>
          <w:rFonts w:asciiTheme="majorHAnsi" w:hAnsiTheme="majorHAnsi" w:cstheme="majorHAnsi"/>
          <w:sz w:val="28"/>
          <w:szCs w:val="28"/>
        </w:rPr>
        <w:t xml:space="preserve">: </w:t>
      </w:r>
      <w:r>
        <w:rPr>
          <w:rFonts w:asciiTheme="majorHAnsi" w:hAnsiTheme="majorHAnsi" w:cstheme="majorHAnsi"/>
          <w:sz w:val="28"/>
          <w:szCs w:val="28"/>
        </w:rPr>
        <w:t>ф</w:t>
      </w:r>
      <w:r w:rsidRPr="00604DA8">
        <w:rPr>
          <w:rFonts w:asciiTheme="majorHAnsi" w:hAnsiTheme="majorHAnsi" w:cstheme="majorHAnsi"/>
          <w:sz w:val="28"/>
          <w:szCs w:val="28"/>
        </w:rPr>
        <w:t>лаг -</w:t>
      </w:r>
      <w:proofErr w:type="spellStart"/>
      <w:r w:rsidRPr="00604DA8">
        <w:rPr>
          <w:rFonts w:asciiTheme="majorHAnsi" w:hAnsiTheme="majorHAnsi" w:cstheme="majorHAnsi"/>
          <w:sz w:val="28"/>
          <w:szCs w:val="28"/>
        </w:rPr>
        <w:t>fverbose-asm</w:t>
      </w:r>
      <w:proofErr w:type="spellEnd"/>
      <w:r w:rsidRPr="00604DA8">
        <w:rPr>
          <w:rFonts w:asciiTheme="majorHAnsi" w:hAnsiTheme="majorHAnsi" w:cstheme="majorHAnsi"/>
          <w:sz w:val="28"/>
          <w:szCs w:val="28"/>
        </w:rPr>
        <w:t>.</w:t>
      </w:r>
    </w:p>
    <w:p w14:paraId="6EEAC4F3" w14:textId="0D97C0E1" w:rsidR="00604DA8" w:rsidRPr="00512180" w:rsidRDefault="00604DA8" w:rsidP="00604DA8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Листинг программы</w:t>
      </w:r>
      <w:r w:rsidR="00512180" w:rsidRPr="00512180">
        <w:rPr>
          <w:rFonts w:asciiTheme="majorHAnsi" w:hAnsiTheme="majorHAnsi" w:cstheme="majorHAnsi"/>
          <w:sz w:val="28"/>
          <w:szCs w:val="28"/>
        </w:rPr>
        <w:t>:</w:t>
      </w:r>
    </w:p>
    <w:p w14:paraId="7281E579" w14:textId="77777777" w:rsidR="00512180" w:rsidRPr="00512180" w:rsidRDefault="00604DA8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</w:rPr>
      </w:pPr>
      <w:r w:rsidRPr="00604DA8">
        <w:rPr>
          <w:rFonts w:ascii="Fira Mono" w:hAnsi="Fira Mono" w:cstheme="majorHAnsi"/>
          <w:sz w:val="28"/>
          <w:szCs w:val="28"/>
          <w:lang w:val="en-US"/>
        </w:rPr>
        <w:t> </w:t>
      </w:r>
      <w:r w:rsidRPr="00604DA8">
        <w:rPr>
          <w:rFonts w:ascii="Fira Mono" w:hAnsi="Fira Mono" w:cstheme="majorHAnsi"/>
          <w:sz w:val="28"/>
          <w:szCs w:val="28"/>
        </w:rPr>
        <w:t xml:space="preserve"> </w:t>
      </w:r>
      <w:r w:rsidRPr="00604DA8">
        <w:rPr>
          <w:rFonts w:ascii="Fira Mono" w:hAnsi="Fira Mono" w:cstheme="majorHAnsi"/>
          <w:sz w:val="28"/>
          <w:szCs w:val="28"/>
          <w:lang w:val="en-US"/>
        </w:rPr>
        <w:t> </w:t>
      </w:r>
      <w:r w:rsidRPr="00604DA8">
        <w:rPr>
          <w:rFonts w:ascii="Fira Mono" w:hAnsi="Fira Mono" w:cstheme="majorHAnsi"/>
          <w:sz w:val="28"/>
          <w:szCs w:val="28"/>
        </w:rPr>
        <w:t xml:space="preserve"> </w:t>
      </w:r>
      <w:r w:rsidR="00512180" w:rsidRPr="00512180">
        <w:rPr>
          <w:rFonts w:ascii="Fira Mono" w:hAnsi="Fira Mono" w:cstheme="majorHAnsi"/>
          <w:sz w:val="28"/>
          <w:szCs w:val="28"/>
          <w:lang w:val="en-US"/>
        </w:rPr>
        <w:t> </w:t>
      </w:r>
      <w:r w:rsidR="00512180" w:rsidRPr="00512180">
        <w:rPr>
          <w:rFonts w:ascii="Fira Mono" w:hAnsi="Fira Mono" w:cstheme="majorHAnsi"/>
          <w:sz w:val="28"/>
          <w:szCs w:val="28"/>
        </w:rPr>
        <w:t xml:space="preserve"> </w:t>
      </w:r>
      <w:r w:rsidR="00512180" w:rsidRPr="00512180">
        <w:rPr>
          <w:rFonts w:ascii="Fira Mono" w:hAnsi="Fira Mono" w:cstheme="majorHAnsi"/>
          <w:sz w:val="28"/>
          <w:szCs w:val="28"/>
          <w:lang w:val="en-US"/>
        </w:rPr>
        <w:t> </w:t>
      </w:r>
      <w:r w:rsidR="00512180" w:rsidRPr="00512180">
        <w:rPr>
          <w:rFonts w:ascii="Fira Mono" w:hAnsi="Fira Mono" w:cstheme="majorHAnsi"/>
          <w:sz w:val="28"/>
          <w:szCs w:val="28"/>
        </w:rPr>
        <w:t xml:space="preserve"> </w:t>
      </w:r>
      <w:proofErr w:type="gramStart"/>
      <w:r w:rsidR="00512180" w:rsidRPr="00512180">
        <w:rPr>
          <w:rFonts w:ascii="Fira Mono" w:hAnsi="Fira Mono" w:cstheme="majorHAnsi"/>
          <w:sz w:val="28"/>
          <w:szCs w:val="28"/>
        </w:rPr>
        <w:t>.</w:t>
      </w:r>
      <w:r w:rsidR="00512180" w:rsidRPr="00512180">
        <w:rPr>
          <w:rFonts w:ascii="Fira Mono" w:hAnsi="Fira Mono" w:cstheme="majorHAnsi"/>
          <w:sz w:val="28"/>
          <w:szCs w:val="28"/>
          <w:lang w:val="en-US"/>
        </w:rPr>
        <w:t>file</w:t>
      </w:r>
      <w:proofErr w:type="gramEnd"/>
      <w:r w:rsidR="00512180" w:rsidRPr="00512180">
        <w:rPr>
          <w:rFonts w:ascii="Fira Mono" w:hAnsi="Fira Mono" w:cstheme="majorHAnsi"/>
          <w:sz w:val="28"/>
          <w:szCs w:val="28"/>
        </w:rPr>
        <w:t xml:space="preserve"> </w:t>
      </w:r>
      <w:r w:rsidR="00512180" w:rsidRPr="00512180">
        <w:rPr>
          <w:rFonts w:ascii="Fira Mono" w:hAnsi="Fira Mono" w:cstheme="majorHAnsi"/>
          <w:sz w:val="28"/>
          <w:szCs w:val="28"/>
          <w:lang w:val="en-US"/>
        </w:rPr>
        <w:t> </w:t>
      </w:r>
      <w:r w:rsidR="00512180" w:rsidRPr="00512180">
        <w:rPr>
          <w:rFonts w:ascii="Fira Mono" w:hAnsi="Fira Mono" w:cstheme="majorHAnsi"/>
          <w:sz w:val="28"/>
          <w:szCs w:val="28"/>
        </w:rPr>
        <w:t xml:space="preserve"> "</w:t>
      </w:r>
      <w:r w:rsidR="00512180" w:rsidRPr="00512180">
        <w:rPr>
          <w:rFonts w:ascii="Fira Mono" w:hAnsi="Fira Mono" w:cstheme="majorHAnsi"/>
          <w:sz w:val="28"/>
          <w:szCs w:val="28"/>
          <w:lang w:val="en-US"/>
        </w:rPr>
        <w:t>main</w:t>
      </w:r>
      <w:r w:rsidR="00512180" w:rsidRPr="00512180">
        <w:rPr>
          <w:rFonts w:ascii="Fira Mono" w:hAnsi="Fira Mono" w:cstheme="majorHAnsi"/>
          <w:sz w:val="28"/>
          <w:szCs w:val="28"/>
        </w:rPr>
        <w:t>.</w:t>
      </w:r>
      <w:r w:rsidR="00512180" w:rsidRPr="00512180">
        <w:rPr>
          <w:rFonts w:ascii="Fira Mono" w:hAnsi="Fira Mono" w:cstheme="majorHAnsi"/>
          <w:sz w:val="28"/>
          <w:szCs w:val="28"/>
          <w:lang w:val="en-US"/>
        </w:rPr>
        <w:t>c</w:t>
      </w:r>
      <w:r w:rsidR="00512180" w:rsidRPr="00512180">
        <w:rPr>
          <w:rFonts w:ascii="Fira Mono" w:hAnsi="Fira Mono" w:cstheme="majorHAnsi"/>
          <w:sz w:val="28"/>
          <w:szCs w:val="28"/>
        </w:rPr>
        <w:t>"</w:t>
      </w:r>
    </w:p>
    <w:p w14:paraId="7C4D394E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> </w:t>
      </w:r>
      <w:r w:rsidRPr="00512180">
        <w:rPr>
          <w:rFonts w:ascii="Fira Mono" w:hAnsi="Fira Mono" w:cstheme="majorHAnsi"/>
          <w:sz w:val="28"/>
          <w:szCs w:val="28"/>
        </w:rPr>
        <w:t xml:space="preserve"> </w:t>
      </w:r>
      <w:r w:rsidRPr="00512180">
        <w:rPr>
          <w:rFonts w:ascii="Fira Mono" w:hAnsi="Fira Mono" w:cstheme="majorHAnsi"/>
          <w:sz w:val="28"/>
          <w:szCs w:val="28"/>
          <w:lang w:val="en-US"/>
        </w:rPr>
        <w:t> </w:t>
      </w:r>
      <w:r w:rsidRPr="00512180">
        <w:rPr>
          <w:rFonts w:ascii="Fira Mono" w:hAnsi="Fira Mono" w:cstheme="majorHAnsi"/>
          <w:sz w:val="28"/>
          <w:szCs w:val="28"/>
        </w:rPr>
        <w:t xml:space="preserve">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</w:t>
      </w:r>
      <w:proofErr w:type="spellStart"/>
      <w:r w:rsidRPr="00512180">
        <w:rPr>
          <w:rFonts w:ascii="Fira Mono" w:hAnsi="Fira Mono" w:cstheme="majorHAnsi"/>
          <w:sz w:val="28"/>
          <w:szCs w:val="28"/>
          <w:lang w:val="en-US"/>
        </w:rPr>
        <w:t>intel</w:t>
      </w:r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>_syntax</w:t>
      </w:r>
      <w:proofErr w:type="spell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</w:t>
      </w:r>
      <w:proofErr w:type="spellStart"/>
      <w:r w:rsidRPr="00512180">
        <w:rPr>
          <w:rFonts w:ascii="Fira Mono" w:hAnsi="Fira Mono" w:cstheme="majorHAnsi"/>
          <w:sz w:val="28"/>
          <w:szCs w:val="28"/>
          <w:lang w:val="en-US"/>
        </w:rPr>
        <w:t>noprefix</w:t>
      </w:r>
      <w:proofErr w:type="spellEnd"/>
    </w:p>
    <w:p w14:paraId="399C6A56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# GNU C99 (Ubuntu 13.3.0-6ubuntu2~24.04) version 13.3.0 (x86_64-linux-gnu)</w:t>
      </w:r>
    </w:p>
    <w:p w14:paraId="40A8289A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 xml:space="preserve">#   compiled by GNU C version 13.3.0, GMP version 6.3.0, MPFR version 4.2.1, MPC version 1.3.1, </w:t>
      </w:r>
      <w:proofErr w:type="spellStart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isl</w:t>
      </w:r>
      <w:proofErr w:type="spellEnd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 xml:space="preserve"> version isl-0.26-GMP</w:t>
      </w:r>
    </w:p>
    <w:p w14:paraId="0E2A811A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</w:p>
    <w:p w14:paraId="0FA77E2B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 xml:space="preserve"># GGC heuristics: --param </w:t>
      </w:r>
      <w:proofErr w:type="spellStart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ggc</w:t>
      </w:r>
      <w:proofErr w:type="spellEnd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 xml:space="preserve">-min-expand=100 --param </w:t>
      </w:r>
      <w:proofErr w:type="spellStart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ggc</w:t>
      </w:r>
      <w:proofErr w:type="spellEnd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-min-</w:t>
      </w:r>
      <w:proofErr w:type="spellStart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heapsize</w:t>
      </w:r>
      <w:proofErr w:type="spellEnd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=131072</w:t>
      </w:r>
    </w:p>
    <w:p w14:paraId="279FE22F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# options passed: -</w:t>
      </w:r>
      <w:proofErr w:type="spellStart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masm</w:t>
      </w:r>
      <w:proofErr w:type="spellEnd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=intel -</w:t>
      </w:r>
      <w:proofErr w:type="spellStart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mtune</w:t>
      </w:r>
      <w:proofErr w:type="spellEnd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=generic -march=x86-64 -std=c99 -</w:t>
      </w:r>
      <w:proofErr w:type="spellStart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fasynchronous</w:t>
      </w:r>
      <w:proofErr w:type="spellEnd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-unwind-tables -</w:t>
      </w:r>
      <w:proofErr w:type="spellStart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fstack</w:t>
      </w:r>
      <w:proofErr w:type="spellEnd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-protector-strong -</w:t>
      </w:r>
      <w:proofErr w:type="spellStart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fstack</w:t>
      </w:r>
      <w:proofErr w:type="spellEnd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-clash-protection -</w:t>
      </w:r>
      <w:proofErr w:type="spellStart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fcf</w:t>
      </w:r>
      <w:proofErr w:type="spellEnd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-protection</w:t>
      </w:r>
    </w:p>
    <w:p w14:paraId="3BB4DF25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>    .text</w:t>
      </w:r>
    </w:p>
    <w:p w14:paraId="24E15F84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.section</w:t>
      </w:r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   .</w:t>
      </w:r>
      <w:proofErr w:type="spellStart"/>
      <w:r w:rsidRPr="00512180">
        <w:rPr>
          <w:rFonts w:ascii="Fira Mono" w:hAnsi="Fira Mono" w:cstheme="majorHAnsi"/>
          <w:sz w:val="28"/>
          <w:szCs w:val="28"/>
          <w:lang w:val="en-US"/>
        </w:rPr>
        <w:t>rodata</w:t>
      </w:r>
      <w:proofErr w:type="spellEnd"/>
    </w:p>
    <w:p w14:paraId="751A12F5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>.LC0:</w:t>
      </w:r>
    </w:p>
    <w:p w14:paraId="04563034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lastRenderedPageBreak/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.string</w:t>
      </w:r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"Year has %d weeks.\n"</w:t>
      </w:r>
    </w:p>
    <w:p w14:paraId="7983DD48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>    .text</w:t>
      </w:r>
    </w:p>
    <w:p w14:paraId="52CCFB4E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</w:t>
      </w:r>
      <w:proofErr w:type="spellStart"/>
      <w:r w:rsidRPr="00512180">
        <w:rPr>
          <w:rFonts w:ascii="Fira Mono" w:hAnsi="Fira Mono" w:cstheme="majorHAnsi"/>
          <w:sz w:val="28"/>
          <w:szCs w:val="28"/>
          <w:lang w:val="en-US"/>
        </w:rPr>
        <w:t>globl</w:t>
      </w:r>
      <w:proofErr w:type="spellEnd"/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 main</w:t>
      </w:r>
    </w:p>
    <w:p w14:paraId="1CD1CBC2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.type</w:t>
      </w:r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  main, @function</w:t>
      </w:r>
    </w:p>
    <w:p w14:paraId="3782A4F3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>main:</w:t>
      </w:r>
    </w:p>
    <w:p w14:paraId="29FEBF18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.LFB</w:t>
      </w:r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>0:</w:t>
      </w:r>
    </w:p>
    <w:p w14:paraId="2CF5B3C4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</w:t>
      </w:r>
      <w:proofErr w:type="spellStart"/>
      <w:r w:rsidRPr="00512180">
        <w:rPr>
          <w:rFonts w:ascii="Fira Mono" w:hAnsi="Fira Mono" w:cstheme="majorHAnsi"/>
          <w:sz w:val="28"/>
          <w:szCs w:val="28"/>
          <w:lang w:val="en-US"/>
        </w:rPr>
        <w:t>cfi</w:t>
      </w:r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>_startproc</w:t>
      </w:r>
      <w:proofErr w:type="spellEnd"/>
    </w:p>
    <w:p w14:paraId="68FE3AF2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endbr64 </w:t>
      </w:r>
    </w:p>
    <w:p w14:paraId="7C284075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>    push    </w:t>
      </w:r>
      <w:proofErr w:type="spellStart"/>
      <w:r w:rsidRPr="00512180">
        <w:rPr>
          <w:rFonts w:ascii="Fira Mono" w:hAnsi="Fira Mono" w:cstheme="majorHAnsi"/>
          <w:sz w:val="28"/>
          <w:szCs w:val="28"/>
          <w:lang w:val="en-US"/>
        </w:rPr>
        <w:t>rbp</w:t>
      </w:r>
      <w:proofErr w:type="spell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</w:t>
      </w:r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#</w:t>
      </w:r>
    </w:p>
    <w:p w14:paraId="2F3DD3F2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</w:t>
      </w:r>
      <w:proofErr w:type="spellStart"/>
      <w:r w:rsidRPr="00512180">
        <w:rPr>
          <w:rFonts w:ascii="Fira Mono" w:hAnsi="Fira Mono" w:cstheme="majorHAnsi"/>
          <w:sz w:val="28"/>
          <w:szCs w:val="28"/>
          <w:lang w:val="en-US"/>
        </w:rPr>
        <w:t>cfi</w:t>
      </w:r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>_def_cfa_offset</w:t>
      </w:r>
      <w:proofErr w:type="spell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16</w:t>
      </w:r>
    </w:p>
    <w:p w14:paraId="71F8C619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</w:t>
      </w:r>
      <w:proofErr w:type="spellStart"/>
      <w:r w:rsidRPr="00512180">
        <w:rPr>
          <w:rFonts w:ascii="Fira Mono" w:hAnsi="Fira Mono" w:cstheme="majorHAnsi"/>
          <w:sz w:val="28"/>
          <w:szCs w:val="28"/>
          <w:lang w:val="en-US"/>
        </w:rPr>
        <w:t>cfi</w:t>
      </w:r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>_offset</w:t>
      </w:r>
      <w:proofErr w:type="spell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6, -16</w:t>
      </w:r>
    </w:p>
    <w:p w14:paraId="6FD4AF74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mov </w:t>
      </w:r>
      <w:proofErr w:type="spellStart"/>
      <w:r w:rsidRPr="00512180">
        <w:rPr>
          <w:rFonts w:ascii="Fira Mono" w:hAnsi="Fira Mono" w:cstheme="majorHAnsi"/>
          <w:sz w:val="28"/>
          <w:szCs w:val="28"/>
          <w:lang w:val="en-US"/>
        </w:rPr>
        <w:t>rbp</w:t>
      </w:r>
      <w:proofErr w:type="spell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, </w:t>
      </w:r>
      <w:proofErr w:type="spellStart"/>
      <w:r w:rsidRPr="00512180">
        <w:rPr>
          <w:rFonts w:ascii="Fira Mono" w:hAnsi="Fira Mono" w:cstheme="majorHAnsi"/>
          <w:sz w:val="28"/>
          <w:szCs w:val="28"/>
          <w:lang w:val="en-US"/>
        </w:rPr>
        <w:t>rsp</w:t>
      </w:r>
      <w:proofErr w:type="spell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   </w:t>
      </w:r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#,</w:t>
      </w:r>
    </w:p>
    <w:p w14:paraId="4D5BF771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</w:t>
      </w:r>
      <w:proofErr w:type="spellStart"/>
      <w:r w:rsidRPr="00512180">
        <w:rPr>
          <w:rFonts w:ascii="Fira Mono" w:hAnsi="Fira Mono" w:cstheme="majorHAnsi"/>
          <w:sz w:val="28"/>
          <w:szCs w:val="28"/>
          <w:lang w:val="en-US"/>
        </w:rPr>
        <w:t>cfi</w:t>
      </w:r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>_def_cfa_register</w:t>
      </w:r>
      <w:proofErr w:type="spell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6</w:t>
      </w:r>
    </w:p>
    <w:p w14:paraId="5C307F18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 xml:space="preserve"># main.c:7:     </w:t>
      </w:r>
      <w:proofErr w:type="spellStart"/>
      <w:proofErr w:type="gramStart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printf</w:t>
      </w:r>
      <w:proofErr w:type="spellEnd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(</w:t>
      </w:r>
      <w:proofErr w:type="gramEnd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"Year has %d weeks.\n", WEEKS);</w:t>
      </w:r>
    </w:p>
    <w:p w14:paraId="4B889BC7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mov </w:t>
      </w:r>
      <w:proofErr w:type="spellStart"/>
      <w:r w:rsidRPr="00512180">
        <w:rPr>
          <w:rFonts w:ascii="Fira Mono" w:hAnsi="Fira Mono" w:cstheme="majorHAnsi"/>
          <w:sz w:val="28"/>
          <w:szCs w:val="28"/>
          <w:lang w:val="en-US"/>
        </w:rPr>
        <w:t>esi</w:t>
      </w:r>
      <w:proofErr w:type="spell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, 52 </w:t>
      </w:r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#,</w:t>
      </w:r>
    </w:p>
    <w:p w14:paraId="52CCF5E3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lea </w:t>
      </w:r>
      <w:proofErr w:type="spellStart"/>
      <w:r w:rsidRPr="00512180">
        <w:rPr>
          <w:rFonts w:ascii="Fira Mono" w:hAnsi="Fira Mono" w:cstheme="majorHAnsi"/>
          <w:sz w:val="28"/>
          <w:szCs w:val="28"/>
          <w:lang w:val="en-US"/>
        </w:rPr>
        <w:t>rax</w:t>
      </w:r>
      <w:proofErr w:type="spellEnd"/>
      <w:r w:rsidRPr="00512180">
        <w:rPr>
          <w:rFonts w:ascii="Fira Mono" w:hAnsi="Fira Mono" w:cstheme="majorHAnsi"/>
          <w:sz w:val="28"/>
          <w:szCs w:val="28"/>
          <w:lang w:val="en-US"/>
        </w:rPr>
        <w:t>, .LC0[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rip]  </w:t>
      </w:r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#</w:t>
      </w:r>
      <w:proofErr w:type="gramEnd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 xml:space="preserve"> tmp84,</w:t>
      </w:r>
    </w:p>
    <w:p w14:paraId="1C01E214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mov </w:t>
      </w:r>
      <w:proofErr w:type="spellStart"/>
      <w:r w:rsidRPr="00512180">
        <w:rPr>
          <w:rFonts w:ascii="Fira Mono" w:hAnsi="Fira Mono" w:cstheme="majorHAnsi"/>
          <w:sz w:val="28"/>
          <w:szCs w:val="28"/>
          <w:lang w:val="en-US"/>
        </w:rPr>
        <w:t>rdi</w:t>
      </w:r>
      <w:proofErr w:type="spell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, </w:t>
      </w:r>
      <w:proofErr w:type="spellStart"/>
      <w:r w:rsidRPr="00512180">
        <w:rPr>
          <w:rFonts w:ascii="Fira Mono" w:hAnsi="Fira Mono" w:cstheme="majorHAnsi"/>
          <w:sz w:val="28"/>
          <w:szCs w:val="28"/>
          <w:lang w:val="en-US"/>
        </w:rPr>
        <w:t>rax</w:t>
      </w:r>
      <w:proofErr w:type="spell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   </w:t>
      </w:r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#, tmp84</w:t>
      </w:r>
    </w:p>
    <w:p w14:paraId="0F4AE03A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mov </w:t>
      </w:r>
      <w:proofErr w:type="spellStart"/>
      <w:r w:rsidRPr="00512180">
        <w:rPr>
          <w:rFonts w:ascii="Fira Mono" w:hAnsi="Fira Mono" w:cstheme="majorHAnsi"/>
          <w:sz w:val="28"/>
          <w:szCs w:val="28"/>
          <w:lang w:val="en-US"/>
        </w:rPr>
        <w:t>eax</w:t>
      </w:r>
      <w:proofErr w:type="spell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,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0  </w:t>
      </w:r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#</w:t>
      </w:r>
      <w:proofErr w:type="gramEnd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,</w:t>
      </w:r>
    </w:p>
    <w:p w14:paraId="4688C512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>    call    </w:t>
      </w:r>
      <w:proofErr w:type="spellStart"/>
      <w:r w:rsidRPr="00512180">
        <w:rPr>
          <w:rFonts w:ascii="Fira Mono" w:hAnsi="Fira Mono" w:cstheme="majorHAnsi"/>
          <w:sz w:val="28"/>
          <w:szCs w:val="28"/>
          <w:lang w:val="en-US"/>
        </w:rPr>
        <w:t>printf@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PLT</w:t>
      </w:r>
      <w:proofErr w:type="spell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 </w:t>
      </w:r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#</w:t>
      </w:r>
      <w:proofErr w:type="gramEnd"/>
    </w:p>
    <w:p w14:paraId="07FD1FA1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# main.c:8:     return 0;</w:t>
      </w:r>
    </w:p>
    <w:p w14:paraId="14B32009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mov </w:t>
      </w:r>
      <w:proofErr w:type="spellStart"/>
      <w:r w:rsidRPr="00512180">
        <w:rPr>
          <w:rFonts w:ascii="Fira Mono" w:hAnsi="Fira Mono" w:cstheme="majorHAnsi"/>
          <w:sz w:val="28"/>
          <w:szCs w:val="28"/>
          <w:lang w:val="en-US"/>
        </w:rPr>
        <w:t>eax</w:t>
      </w:r>
      <w:proofErr w:type="spell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,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0  </w:t>
      </w:r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#</w:t>
      </w:r>
      <w:proofErr w:type="gramEnd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 xml:space="preserve"> _3,</w:t>
      </w:r>
    </w:p>
    <w:p w14:paraId="36E0A3C1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# main.c:9</w:t>
      </w:r>
      <w:proofErr w:type="gramStart"/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: }</w:t>
      </w:r>
      <w:proofErr w:type="gramEnd"/>
    </w:p>
    <w:p w14:paraId="62F6FC93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pop </w:t>
      </w:r>
      <w:proofErr w:type="spellStart"/>
      <w:r w:rsidRPr="00512180">
        <w:rPr>
          <w:rFonts w:ascii="Fira Mono" w:hAnsi="Fira Mono" w:cstheme="majorHAnsi"/>
          <w:sz w:val="28"/>
          <w:szCs w:val="28"/>
          <w:lang w:val="en-US"/>
        </w:rPr>
        <w:t>rbp</w:t>
      </w:r>
      <w:proofErr w:type="spell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</w:t>
      </w:r>
      <w:r w:rsidRPr="00512180">
        <w:rPr>
          <w:rFonts w:ascii="Fira Mono" w:hAnsi="Fira Mono" w:cstheme="majorHAnsi"/>
          <w:i/>
          <w:iCs/>
          <w:sz w:val="28"/>
          <w:szCs w:val="28"/>
          <w:lang w:val="en-US"/>
        </w:rPr>
        <w:t>#</w:t>
      </w:r>
    </w:p>
    <w:p w14:paraId="38448EF6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</w:t>
      </w:r>
      <w:proofErr w:type="spellStart"/>
      <w:r w:rsidRPr="00512180">
        <w:rPr>
          <w:rFonts w:ascii="Fira Mono" w:hAnsi="Fira Mono" w:cstheme="majorHAnsi"/>
          <w:sz w:val="28"/>
          <w:szCs w:val="28"/>
          <w:lang w:val="en-US"/>
        </w:rPr>
        <w:t>cfi</w:t>
      </w:r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>_def_cfa</w:t>
      </w:r>
      <w:proofErr w:type="spell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7, 8</w:t>
      </w:r>
    </w:p>
    <w:p w14:paraId="392D3B00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ret </w:t>
      </w:r>
    </w:p>
    <w:p w14:paraId="173D3B5B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</w:t>
      </w:r>
      <w:proofErr w:type="spellStart"/>
      <w:r w:rsidRPr="00512180">
        <w:rPr>
          <w:rFonts w:ascii="Fira Mono" w:hAnsi="Fira Mono" w:cstheme="majorHAnsi"/>
          <w:sz w:val="28"/>
          <w:szCs w:val="28"/>
          <w:lang w:val="en-US"/>
        </w:rPr>
        <w:t>cfi</w:t>
      </w:r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>_endproc</w:t>
      </w:r>
      <w:proofErr w:type="spellEnd"/>
    </w:p>
    <w:p w14:paraId="231AC90F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.LFE</w:t>
      </w:r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>0:</w:t>
      </w:r>
    </w:p>
    <w:p w14:paraId="55A0045D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.size</w:t>
      </w:r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  main, .-main</w:t>
      </w:r>
    </w:p>
    <w:p w14:paraId="76D43B4C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lastRenderedPageBreak/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.ident</w:t>
      </w:r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 "GCC: (Ubuntu 13.3.0-6ubuntu2~24.04) 13.3.0"</w:t>
      </w:r>
    </w:p>
    <w:p w14:paraId="46F3D8CE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.section</w:t>
      </w:r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   .note.GNU-stack,"",@</w:t>
      </w:r>
      <w:proofErr w:type="spellStart"/>
      <w:r w:rsidRPr="00512180">
        <w:rPr>
          <w:rFonts w:ascii="Fira Mono" w:hAnsi="Fira Mono" w:cstheme="majorHAnsi"/>
          <w:sz w:val="28"/>
          <w:szCs w:val="28"/>
          <w:lang w:val="en-US"/>
        </w:rPr>
        <w:t>progbits</w:t>
      </w:r>
      <w:proofErr w:type="spellEnd"/>
    </w:p>
    <w:p w14:paraId="13D13CF7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.section</w:t>
      </w:r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   .</w:t>
      </w:r>
      <w:proofErr w:type="spellStart"/>
      <w:r w:rsidRPr="00512180">
        <w:rPr>
          <w:rFonts w:ascii="Fira Mono" w:hAnsi="Fira Mono" w:cstheme="majorHAnsi"/>
          <w:sz w:val="28"/>
          <w:szCs w:val="28"/>
          <w:lang w:val="en-US"/>
        </w:rPr>
        <w:t>note.gnu.property,"a</w:t>
      </w:r>
      <w:proofErr w:type="spellEnd"/>
      <w:r w:rsidRPr="00512180">
        <w:rPr>
          <w:rFonts w:ascii="Fira Mono" w:hAnsi="Fira Mono" w:cstheme="majorHAnsi"/>
          <w:sz w:val="28"/>
          <w:szCs w:val="28"/>
          <w:lang w:val="en-US"/>
        </w:rPr>
        <w:t>"</w:t>
      </w:r>
    </w:p>
    <w:p w14:paraId="5D1C994F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.align</w:t>
      </w:r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8</w:t>
      </w:r>
    </w:p>
    <w:p w14:paraId="2D3253C7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.long</w:t>
      </w:r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  1f - 0f</w:t>
      </w:r>
    </w:p>
    <w:p w14:paraId="7EC4B83B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.long</w:t>
      </w:r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  4f - 1f</w:t>
      </w:r>
    </w:p>
    <w:p w14:paraId="5BDC9F73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</w:rPr>
        <w:t>.</w:t>
      </w:r>
      <w:proofErr w:type="spellStart"/>
      <w:r w:rsidRPr="00512180">
        <w:rPr>
          <w:rFonts w:ascii="Fira Mono" w:hAnsi="Fira Mono" w:cstheme="majorHAnsi"/>
          <w:sz w:val="28"/>
          <w:szCs w:val="28"/>
        </w:rPr>
        <w:t>long</w:t>
      </w:r>
      <w:proofErr w:type="spellEnd"/>
      <w:proofErr w:type="gramEnd"/>
      <w:r w:rsidRPr="00512180">
        <w:rPr>
          <w:rFonts w:ascii="Fira Mono" w:hAnsi="Fira Mono" w:cstheme="majorHAnsi"/>
          <w:sz w:val="28"/>
          <w:szCs w:val="28"/>
        </w:rPr>
        <w:t xml:space="preserve">   5</w:t>
      </w:r>
    </w:p>
    <w:p w14:paraId="39DDEDE6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</w:rPr>
      </w:pPr>
      <w:r w:rsidRPr="00512180">
        <w:rPr>
          <w:rFonts w:ascii="Fira Mono" w:hAnsi="Fira Mono" w:cstheme="majorHAnsi"/>
          <w:sz w:val="28"/>
          <w:szCs w:val="28"/>
        </w:rPr>
        <w:t>0:</w:t>
      </w:r>
    </w:p>
    <w:p w14:paraId="11FC5258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</w:rPr>
      </w:pPr>
      <w:r w:rsidRPr="00512180">
        <w:rPr>
          <w:rFonts w:ascii="Fira Mono" w:hAnsi="Fira Mono" w:cstheme="majorHAnsi"/>
          <w:sz w:val="28"/>
          <w:szCs w:val="28"/>
        </w:rPr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</w:rPr>
        <w:t>.</w:t>
      </w:r>
      <w:proofErr w:type="spellStart"/>
      <w:r w:rsidRPr="00512180">
        <w:rPr>
          <w:rFonts w:ascii="Fira Mono" w:hAnsi="Fira Mono" w:cstheme="majorHAnsi"/>
          <w:sz w:val="28"/>
          <w:szCs w:val="28"/>
        </w:rPr>
        <w:t>string</w:t>
      </w:r>
      <w:proofErr w:type="spellEnd"/>
      <w:proofErr w:type="gramEnd"/>
      <w:r w:rsidRPr="00512180">
        <w:rPr>
          <w:rFonts w:ascii="Fira Mono" w:hAnsi="Fira Mono" w:cstheme="majorHAnsi"/>
          <w:sz w:val="28"/>
          <w:szCs w:val="28"/>
        </w:rPr>
        <w:t xml:space="preserve"> "GNU"</w:t>
      </w:r>
    </w:p>
    <w:p w14:paraId="17EFBFE1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</w:rPr>
      </w:pPr>
      <w:r w:rsidRPr="00512180">
        <w:rPr>
          <w:rFonts w:ascii="Fira Mono" w:hAnsi="Fira Mono" w:cstheme="majorHAnsi"/>
          <w:sz w:val="28"/>
          <w:szCs w:val="28"/>
        </w:rPr>
        <w:t>1:</w:t>
      </w:r>
    </w:p>
    <w:p w14:paraId="63A0E045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</w:rPr>
      </w:pPr>
      <w:r w:rsidRPr="00512180">
        <w:rPr>
          <w:rFonts w:ascii="Fira Mono" w:hAnsi="Fira Mono" w:cstheme="majorHAnsi"/>
          <w:sz w:val="28"/>
          <w:szCs w:val="28"/>
        </w:rPr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</w:rPr>
        <w:t>.</w:t>
      </w:r>
      <w:proofErr w:type="spellStart"/>
      <w:r w:rsidRPr="00512180">
        <w:rPr>
          <w:rFonts w:ascii="Fira Mono" w:hAnsi="Fira Mono" w:cstheme="majorHAnsi"/>
          <w:sz w:val="28"/>
          <w:szCs w:val="28"/>
        </w:rPr>
        <w:t>align</w:t>
      </w:r>
      <w:proofErr w:type="spellEnd"/>
      <w:proofErr w:type="gramEnd"/>
      <w:r w:rsidRPr="00512180">
        <w:rPr>
          <w:rFonts w:ascii="Fira Mono" w:hAnsi="Fira Mono" w:cstheme="majorHAnsi"/>
          <w:sz w:val="28"/>
          <w:szCs w:val="28"/>
        </w:rPr>
        <w:t xml:space="preserve"> 8</w:t>
      </w:r>
    </w:p>
    <w:p w14:paraId="2DC8A67C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</w:rPr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.long</w:t>
      </w:r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  0xc0000002</w:t>
      </w:r>
    </w:p>
    <w:p w14:paraId="05A7C0B6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.long</w:t>
      </w:r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  3f - 2f</w:t>
      </w:r>
    </w:p>
    <w:p w14:paraId="0F98BB8B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>2:</w:t>
      </w:r>
    </w:p>
    <w:p w14:paraId="715F8A87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.long</w:t>
      </w:r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  0x3</w:t>
      </w:r>
    </w:p>
    <w:p w14:paraId="79523E5F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>3:</w:t>
      </w:r>
    </w:p>
    <w:p w14:paraId="632FC0EA" w14:textId="77777777" w:rsidR="00512180" w:rsidRP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    </w:t>
      </w:r>
      <w:proofErr w:type="gramStart"/>
      <w:r w:rsidRPr="00512180">
        <w:rPr>
          <w:rFonts w:ascii="Fira Mono" w:hAnsi="Fira Mono" w:cstheme="majorHAnsi"/>
          <w:sz w:val="28"/>
          <w:szCs w:val="28"/>
          <w:lang w:val="en-US"/>
        </w:rPr>
        <w:t>.align</w:t>
      </w:r>
      <w:proofErr w:type="gramEnd"/>
      <w:r w:rsidRPr="00512180">
        <w:rPr>
          <w:rFonts w:ascii="Fira Mono" w:hAnsi="Fira Mono" w:cstheme="majorHAnsi"/>
          <w:sz w:val="28"/>
          <w:szCs w:val="28"/>
          <w:lang w:val="en-US"/>
        </w:rPr>
        <w:t xml:space="preserve"> 8</w:t>
      </w:r>
    </w:p>
    <w:p w14:paraId="37851990" w14:textId="294E32D3" w:rsidR="00604DA8" w:rsidRPr="002F15A8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="Fira Mono" w:hAnsi="Fira Mono" w:cstheme="majorHAnsi"/>
          <w:sz w:val="28"/>
          <w:szCs w:val="28"/>
          <w:lang w:val="en-US"/>
        </w:rPr>
      </w:pPr>
      <w:r w:rsidRPr="00512180">
        <w:rPr>
          <w:rFonts w:ascii="Fira Mono" w:hAnsi="Fira Mono" w:cstheme="majorHAnsi"/>
          <w:sz w:val="28"/>
          <w:szCs w:val="28"/>
          <w:lang w:val="en-US"/>
        </w:rPr>
        <w:t>4:</w:t>
      </w:r>
    </w:p>
    <w:p w14:paraId="26C73138" w14:textId="77777777" w:rsidR="00604DA8" w:rsidRDefault="00604DA8" w:rsidP="00604DA8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9D8DE3C" w14:textId="70BF709C" w:rsidR="00512180" w:rsidRPr="00512180" w:rsidRDefault="00512180" w:rsidP="00604DA8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512180">
        <w:rPr>
          <w:rFonts w:asciiTheme="majorHAnsi" w:hAnsiTheme="majorHAnsi" w:cstheme="majorHAnsi"/>
          <w:sz w:val="28"/>
          <w:szCs w:val="28"/>
        </w:rPr>
        <w:t xml:space="preserve">3.3 Найдите, с помощью какого ключа компилятора </w:t>
      </w:r>
      <w:proofErr w:type="spellStart"/>
      <w:r w:rsidRPr="00512180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12180">
        <w:rPr>
          <w:rFonts w:asciiTheme="majorHAnsi" w:hAnsiTheme="majorHAnsi" w:cstheme="majorHAnsi"/>
          <w:sz w:val="28"/>
          <w:szCs w:val="28"/>
        </w:rPr>
        <w:t xml:space="preserve"> можно передавать параметры компоновщику</w:t>
      </w:r>
      <w:r w:rsidRPr="00512180">
        <w:rPr>
          <w:rFonts w:asciiTheme="majorHAnsi" w:hAnsiTheme="majorHAnsi" w:cstheme="majorHAnsi"/>
          <w:sz w:val="28"/>
          <w:szCs w:val="28"/>
        </w:rPr>
        <w:t>.</w:t>
      </w:r>
    </w:p>
    <w:p w14:paraId="7ABAB754" w14:textId="77777777" w:rsidR="00512180" w:rsidRDefault="00512180" w:rsidP="00604DA8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512180">
        <w:rPr>
          <w:rFonts w:asciiTheme="majorHAnsi" w:hAnsiTheme="majorHAnsi" w:cstheme="majorHAnsi"/>
          <w:sz w:val="28"/>
          <w:szCs w:val="28"/>
        </w:rPr>
        <w:t>Команда</w:t>
      </w:r>
      <w:r w:rsidRPr="00512180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</w:p>
    <w:p w14:paraId="46DB2CC8" w14:textId="0C4629B5" w:rsidR="00512180" w:rsidRDefault="00512180" w:rsidP="0051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512180">
        <w:rPr>
          <w:rFonts w:asciiTheme="majorHAnsi" w:hAnsiTheme="majorHAnsi" w:cstheme="majorHAnsi"/>
          <w:sz w:val="28"/>
          <w:szCs w:val="28"/>
          <w:lang w:val="en-US"/>
        </w:rPr>
        <w:t>gcc -</w:t>
      </w:r>
      <w:proofErr w:type="spellStart"/>
      <w:proofErr w:type="gramStart"/>
      <w:r w:rsidRPr="00512180">
        <w:rPr>
          <w:rFonts w:asciiTheme="majorHAnsi" w:hAnsiTheme="majorHAnsi" w:cstheme="majorHAnsi"/>
          <w:sz w:val="28"/>
          <w:szCs w:val="28"/>
          <w:lang w:val="en-US"/>
        </w:rPr>
        <w:t>Wl</w:t>
      </w:r>
      <w:proofErr w:type="spellEnd"/>
      <w:r w:rsidRPr="00512180">
        <w:rPr>
          <w:rFonts w:asciiTheme="majorHAnsi" w:hAnsiTheme="majorHAnsi" w:cstheme="majorHAnsi"/>
          <w:sz w:val="28"/>
          <w:szCs w:val="28"/>
          <w:lang w:val="en-US"/>
        </w:rPr>
        <w:t>,-</w:t>
      </w:r>
      <w:proofErr w:type="gramEnd"/>
      <w:r w:rsidRPr="00512180">
        <w:rPr>
          <w:rFonts w:asciiTheme="majorHAnsi" w:hAnsiTheme="majorHAnsi" w:cstheme="majorHAnsi"/>
          <w:sz w:val="28"/>
          <w:szCs w:val="28"/>
          <w:lang w:val="en-US"/>
        </w:rPr>
        <w:t>Map=</w:t>
      </w:r>
      <w:proofErr w:type="spellStart"/>
      <w:r w:rsidRPr="00512180">
        <w:rPr>
          <w:rFonts w:asciiTheme="majorHAnsi" w:hAnsiTheme="majorHAnsi" w:cstheme="majorHAnsi"/>
          <w:sz w:val="28"/>
          <w:szCs w:val="28"/>
          <w:lang w:val="en-US"/>
        </w:rPr>
        <w:t>output.map</w:t>
      </w:r>
      <w:proofErr w:type="spellEnd"/>
      <w:r w:rsidRPr="0051218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12180">
        <w:rPr>
          <w:rFonts w:asciiTheme="majorHAnsi" w:hAnsiTheme="majorHAnsi" w:cstheme="majorHAnsi"/>
          <w:sz w:val="28"/>
          <w:szCs w:val="28"/>
          <w:lang w:val="en-US"/>
        </w:rPr>
        <w:t>main.c</w:t>
      </w:r>
      <w:proofErr w:type="spellEnd"/>
    </w:p>
    <w:p w14:paraId="19EF0BA0" w14:textId="77777777" w:rsidR="00512180" w:rsidRPr="002F15A8" w:rsidRDefault="00512180" w:rsidP="00604DA8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540459D" w14:textId="09F8695F" w:rsidR="00512180" w:rsidRDefault="00512180" w:rsidP="00604DA8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512180">
        <w:rPr>
          <w:rFonts w:asciiTheme="majorHAnsi" w:hAnsiTheme="majorHAnsi" w:cstheme="majorHAnsi"/>
          <w:sz w:val="28"/>
          <w:szCs w:val="28"/>
        </w:rPr>
        <w:t>3.4 Заполните таблицу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512180" w14:paraId="03B05209" w14:textId="77777777" w:rsidTr="00512180">
        <w:tc>
          <w:tcPr>
            <w:tcW w:w="1413" w:type="dxa"/>
          </w:tcPr>
          <w:p w14:paraId="10698E56" w14:textId="77777777" w:rsidR="00512180" w:rsidRDefault="00512180" w:rsidP="00604DA8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215" w:type="dxa"/>
          </w:tcPr>
          <w:p w14:paraId="3C86351C" w14:textId="152E0FCC" w:rsidR="00512180" w:rsidRPr="00512180" w:rsidRDefault="00512180" w:rsidP="00604DA8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Размер исполняемого файла</w:t>
            </w:r>
          </w:p>
        </w:tc>
      </w:tr>
      <w:tr w:rsidR="00512180" w14:paraId="1F3B123F" w14:textId="77777777" w:rsidTr="00512180">
        <w:tc>
          <w:tcPr>
            <w:tcW w:w="1413" w:type="dxa"/>
          </w:tcPr>
          <w:p w14:paraId="1E47D519" w14:textId="3BB8B49C" w:rsidR="00512180" w:rsidRDefault="00512180" w:rsidP="00604DA8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g0</w:t>
            </w:r>
          </w:p>
        </w:tc>
        <w:tc>
          <w:tcPr>
            <w:tcW w:w="8215" w:type="dxa"/>
          </w:tcPr>
          <w:p w14:paraId="44C6F1E7" w14:textId="45A6B938" w:rsidR="00512180" w:rsidRDefault="002F15A8" w:rsidP="00604DA8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F15A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15960</w:t>
            </w:r>
          </w:p>
        </w:tc>
      </w:tr>
      <w:tr w:rsidR="00512180" w14:paraId="639A47E3" w14:textId="77777777" w:rsidTr="00512180">
        <w:tc>
          <w:tcPr>
            <w:tcW w:w="1413" w:type="dxa"/>
          </w:tcPr>
          <w:p w14:paraId="3837C0DF" w14:textId="4CCE17E4" w:rsidR="00512180" w:rsidRDefault="00512180" w:rsidP="00604DA8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g1</w:t>
            </w:r>
          </w:p>
        </w:tc>
        <w:tc>
          <w:tcPr>
            <w:tcW w:w="8215" w:type="dxa"/>
          </w:tcPr>
          <w:p w14:paraId="4DEEF783" w14:textId="22F57355" w:rsidR="00512180" w:rsidRDefault="002F15A8" w:rsidP="00604DA8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F15A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16928</w:t>
            </w:r>
          </w:p>
        </w:tc>
      </w:tr>
      <w:tr w:rsidR="00512180" w14:paraId="47D53AFE" w14:textId="77777777" w:rsidTr="00512180">
        <w:tc>
          <w:tcPr>
            <w:tcW w:w="1413" w:type="dxa"/>
          </w:tcPr>
          <w:p w14:paraId="30C4AD80" w14:textId="228748F9" w:rsidR="00512180" w:rsidRDefault="00512180" w:rsidP="00604DA8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g2</w:t>
            </w:r>
          </w:p>
        </w:tc>
        <w:tc>
          <w:tcPr>
            <w:tcW w:w="8215" w:type="dxa"/>
          </w:tcPr>
          <w:p w14:paraId="0440DFC5" w14:textId="58913F18" w:rsidR="00512180" w:rsidRDefault="002F15A8" w:rsidP="00604DA8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F15A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17144</w:t>
            </w:r>
          </w:p>
        </w:tc>
      </w:tr>
      <w:tr w:rsidR="00512180" w14:paraId="27249CFA" w14:textId="77777777" w:rsidTr="00512180">
        <w:tc>
          <w:tcPr>
            <w:tcW w:w="1413" w:type="dxa"/>
          </w:tcPr>
          <w:p w14:paraId="5A45057A" w14:textId="1E2FAB96" w:rsidR="00512180" w:rsidRDefault="00512180" w:rsidP="00604DA8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g3</w:t>
            </w:r>
          </w:p>
        </w:tc>
        <w:tc>
          <w:tcPr>
            <w:tcW w:w="8215" w:type="dxa"/>
          </w:tcPr>
          <w:p w14:paraId="24F0060B" w14:textId="6A03A7EE" w:rsidR="00512180" w:rsidRDefault="002F15A8" w:rsidP="00604DA8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F15A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43856</w:t>
            </w:r>
          </w:p>
        </w:tc>
      </w:tr>
    </w:tbl>
    <w:p w14:paraId="5F3A8F99" w14:textId="77777777" w:rsidR="00512180" w:rsidRPr="00512180" w:rsidRDefault="00512180" w:rsidP="00604DA8">
      <w:pPr>
        <w:spacing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sectPr w:rsidR="00512180" w:rsidRPr="00512180" w:rsidSect="00F3183C">
      <w:footerReference w:type="default" r:id="rId8"/>
      <w:headerReference w:type="first" r:id="rId9"/>
      <w:footnotePr>
        <w:pos w:val="beneathText"/>
      </w:footnotePr>
      <w:pgSz w:w="11906" w:h="16838" w:code="9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30C61" w14:textId="77777777" w:rsidR="00B1756C" w:rsidRDefault="00B1756C">
      <w:pPr>
        <w:spacing w:line="240" w:lineRule="auto"/>
      </w:pPr>
      <w:r>
        <w:separator/>
      </w:r>
    </w:p>
    <w:p w14:paraId="645EAE84" w14:textId="77777777" w:rsidR="00B1756C" w:rsidRDefault="00B1756C"/>
  </w:endnote>
  <w:endnote w:type="continuationSeparator" w:id="0">
    <w:p w14:paraId="586CEDBD" w14:textId="77777777" w:rsidR="00B1756C" w:rsidRDefault="00B1756C">
      <w:pPr>
        <w:spacing w:line="240" w:lineRule="auto"/>
      </w:pPr>
      <w:r>
        <w:continuationSeparator/>
      </w:r>
    </w:p>
    <w:p w14:paraId="65E95A2D" w14:textId="77777777" w:rsidR="00B1756C" w:rsidRDefault="00B175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Mono">
    <w:panose1 w:val="020B0509050000020004"/>
    <w:charset w:val="CC"/>
    <w:family w:val="modern"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1074980"/>
      <w:docPartObj>
        <w:docPartGallery w:val="Page Numbers (Bottom of Page)"/>
        <w:docPartUnique/>
      </w:docPartObj>
    </w:sdtPr>
    <w:sdtContent>
      <w:p w14:paraId="034F597C" w14:textId="503A1E67" w:rsidR="005553BC" w:rsidRDefault="005553BC">
        <w:pPr>
          <w:pStyle w:val="af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C98AA9" w14:textId="77777777" w:rsidR="005553BC" w:rsidRDefault="005553BC">
    <w:pPr>
      <w:pStyle w:val="af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EDB72" w14:textId="77777777" w:rsidR="00B1756C" w:rsidRDefault="00B1756C">
      <w:pPr>
        <w:spacing w:line="240" w:lineRule="auto"/>
      </w:pPr>
      <w:r>
        <w:separator/>
      </w:r>
    </w:p>
    <w:p w14:paraId="13B59CD4" w14:textId="77777777" w:rsidR="00B1756C" w:rsidRDefault="00B1756C"/>
  </w:footnote>
  <w:footnote w:type="continuationSeparator" w:id="0">
    <w:p w14:paraId="05454E2D" w14:textId="77777777" w:rsidR="00B1756C" w:rsidRDefault="00B1756C">
      <w:pPr>
        <w:spacing w:line="240" w:lineRule="auto"/>
      </w:pPr>
      <w:r>
        <w:continuationSeparator/>
      </w:r>
    </w:p>
    <w:p w14:paraId="4ED4B77D" w14:textId="77777777" w:rsidR="00B1756C" w:rsidRDefault="00B175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00B03" w14:textId="77777777" w:rsidR="00E81978" w:rsidRDefault="005D3A03">
    <w:pPr>
      <w:pStyle w:val="a6"/>
      <w:rPr>
        <w:rStyle w:val="a8"/>
        <w:noProof/>
      </w:rPr>
    </w:pPr>
    <w:r>
      <w:rPr>
        <w:noProof/>
        <w:lang w:bidi="ru-RU"/>
      </w:rPr>
      <w:t xml:space="preserve">Колонтитул: </w:t>
    </w:r>
    <w:sdt>
      <w:sdtPr>
        <w:rPr>
          <w:rStyle w:val="a8"/>
          <w:noProof/>
        </w:rPr>
        <w:alias w:val="Колонтитул"/>
        <w:tag w:val=""/>
        <w:id w:val="-696842620"/>
        <w:placeholder>
          <w:docPart w:val="BD5A887813D944D7AD045B34BCAB86E8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a2"/>
          <w:caps w:val="0"/>
        </w:rPr>
      </w:sdtEndPr>
      <w:sdtContent>
        <w:r w:rsidR="00CF6E91">
          <w:rPr>
            <w:rStyle w:val="a8"/>
            <w:noProof/>
            <w:lang w:bidi="ru-RU"/>
          </w:rPr>
          <w:t>[Сокращенный заголовок до 50 символов]</w:t>
        </w:r>
      </w:sdtContent>
    </w:sdt>
    <w:r>
      <w:rPr>
        <w:rStyle w:val="a8"/>
        <w:noProof/>
        <w:lang w:bidi="ru-RU"/>
      </w:rPr>
      <w:ptab w:relativeTo="margin" w:alignment="right" w:leader="none"/>
    </w:r>
    <w:r>
      <w:rPr>
        <w:rStyle w:val="a8"/>
        <w:noProof/>
        <w:lang w:bidi="ru-RU"/>
      </w:rPr>
      <w:fldChar w:fldCharType="begin"/>
    </w:r>
    <w:r>
      <w:rPr>
        <w:rStyle w:val="a8"/>
        <w:noProof/>
        <w:lang w:bidi="ru-RU"/>
      </w:rPr>
      <w:instrText xml:space="preserve"> PAGE   \* MERGEFORMAT </w:instrText>
    </w:r>
    <w:r>
      <w:rPr>
        <w:rStyle w:val="a8"/>
        <w:noProof/>
        <w:lang w:bidi="ru-RU"/>
      </w:rPr>
      <w:fldChar w:fldCharType="separate"/>
    </w:r>
    <w:r w:rsidR="000D3F41">
      <w:rPr>
        <w:rStyle w:val="a8"/>
        <w:noProof/>
        <w:lang w:bidi="ru-RU"/>
      </w:rPr>
      <w:t>1</w:t>
    </w:r>
    <w:r>
      <w:rPr>
        <w:rStyle w:val="a8"/>
        <w:noProof/>
        <w:lang w:bidi="ru-RU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8996C2C"/>
    <w:multiLevelType w:val="multilevel"/>
    <w:tmpl w:val="981253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4A3A59D7"/>
    <w:multiLevelType w:val="multilevel"/>
    <w:tmpl w:val="981253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899924">
    <w:abstractNumId w:val="9"/>
  </w:num>
  <w:num w:numId="2" w16cid:durableId="689599071">
    <w:abstractNumId w:val="7"/>
  </w:num>
  <w:num w:numId="3" w16cid:durableId="1058818001">
    <w:abstractNumId w:val="6"/>
  </w:num>
  <w:num w:numId="4" w16cid:durableId="1820145912">
    <w:abstractNumId w:val="5"/>
  </w:num>
  <w:num w:numId="5" w16cid:durableId="1089347769">
    <w:abstractNumId w:val="4"/>
  </w:num>
  <w:num w:numId="6" w16cid:durableId="815805191">
    <w:abstractNumId w:val="8"/>
  </w:num>
  <w:num w:numId="7" w16cid:durableId="186063817">
    <w:abstractNumId w:val="3"/>
  </w:num>
  <w:num w:numId="8" w16cid:durableId="1728721925">
    <w:abstractNumId w:val="2"/>
  </w:num>
  <w:num w:numId="9" w16cid:durableId="542060035">
    <w:abstractNumId w:val="1"/>
  </w:num>
  <w:num w:numId="10" w16cid:durableId="1474980113">
    <w:abstractNumId w:val="0"/>
  </w:num>
  <w:num w:numId="11" w16cid:durableId="481699631">
    <w:abstractNumId w:val="9"/>
    <w:lvlOverride w:ilvl="0">
      <w:startOverride w:val="1"/>
    </w:lvlOverride>
  </w:num>
  <w:num w:numId="12" w16cid:durableId="1884366189">
    <w:abstractNumId w:val="15"/>
  </w:num>
  <w:num w:numId="13" w16cid:durableId="2102942784">
    <w:abstractNumId w:val="13"/>
  </w:num>
  <w:num w:numId="14" w16cid:durableId="1665166315">
    <w:abstractNumId w:val="12"/>
  </w:num>
  <w:num w:numId="15" w16cid:durableId="1079251314">
    <w:abstractNumId w:val="14"/>
  </w:num>
  <w:num w:numId="16" w16cid:durableId="228275468">
    <w:abstractNumId w:val="11"/>
  </w:num>
  <w:num w:numId="17" w16cid:durableId="20799324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BC"/>
    <w:rsid w:val="00065B90"/>
    <w:rsid w:val="000D3F41"/>
    <w:rsid w:val="000E79B2"/>
    <w:rsid w:val="001D1834"/>
    <w:rsid w:val="002E1DEF"/>
    <w:rsid w:val="002F15A8"/>
    <w:rsid w:val="00355DCA"/>
    <w:rsid w:val="0038017A"/>
    <w:rsid w:val="003D1102"/>
    <w:rsid w:val="004533FB"/>
    <w:rsid w:val="00512180"/>
    <w:rsid w:val="00551A02"/>
    <w:rsid w:val="005534FA"/>
    <w:rsid w:val="005553BC"/>
    <w:rsid w:val="005D3A03"/>
    <w:rsid w:val="00604DA8"/>
    <w:rsid w:val="00696988"/>
    <w:rsid w:val="0078210F"/>
    <w:rsid w:val="008002C0"/>
    <w:rsid w:val="00830316"/>
    <w:rsid w:val="008C5323"/>
    <w:rsid w:val="009A6A3B"/>
    <w:rsid w:val="00A5488E"/>
    <w:rsid w:val="00A90706"/>
    <w:rsid w:val="00AA1272"/>
    <w:rsid w:val="00AC5FEE"/>
    <w:rsid w:val="00B04674"/>
    <w:rsid w:val="00B1756C"/>
    <w:rsid w:val="00B823AA"/>
    <w:rsid w:val="00BA45DB"/>
    <w:rsid w:val="00BD21CA"/>
    <w:rsid w:val="00BF4184"/>
    <w:rsid w:val="00C0601E"/>
    <w:rsid w:val="00C31D30"/>
    <w:rsid w:val="00C40F5E"/>
    <w:rsid w:val="00C4259B"/>
    <w:rsid w:val="00CD6E39"/>
    <w:rsid w:val="00CF6E91"/>
    <w:rsid w:val="00D12376"/>
    <w:rsid w:val="00D305DD"/>
    <w:rsid w:val="00D45668"/>
    <w:rsid w:val="00D735F5"/>
    <w:rsid w:val="00D85B68"/>
    <w:rsid w:val="00E6004D"/>
    <w:rsid w:val="00E81978"/>
    <w:rsid w:val="00E854A5"/>
    <w:rsid w:val="00ED306A"/>
    <w:rsid w:val="00F3183C"/>
    <w:rsid w:val="00F379B7"/>
    <w:rsid w:val="00F525FA"/>
    <w:rsid w:val="00F569C7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F42C6F"/>
  <w15:chartTrackingRefBased/>
  <w15:docId w15:val="{CDD1E65D-38FB-40D5-8B5E-FC804958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8017A"/>
    <w:rPr>
      <w:kern w:val="24"/>
    </w:rPr>
  </w:style>
  <w:style w:type="paragraph" w:styleId="1">
    <w:name w:val="heading 1"/>
    <w:basedOn w:val="a1"/>
    <w:next w:val="a1"/>
    <w:link w:val="10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1">
    <w:name w:val="heading 2"/>
    <w:basedOn w:val="a1"/>
    <w:next w:val="a1"/>
    <w:link w:val="22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1">
    <w:name w:val="heading 3"/>
    <w:basedOn w:val="a1"/>
    <w:next w:val="a1"/>
    <w:link w:val="32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1">
    <w:name w:val="heading 4"/>
    <w:basedOn w:val="a1"/>
    <w:next w:val="a1"/>
    <w:link w:val="42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1">
    <w:name w:val="heading 5"/>
    <w:basedOn w:val="a1"/>
    <w:next w:val="a1"/>
    <w:link w:val="52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6">
    <w:name w:val="heading 6"/>
    <w:basedOn w:val="a1"/>
    <w:next w:val="a1"/>
    <w:link w:val="60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0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a1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a6">
    <w:name w:val="header"/>
    <w:basedOn w:val="a1"/>
    <w:link w:val="a7"/>
    <w:uiPriority w:val="99"/>
    <w:unhideWhenUsed/>
    <w:qFormat/>
    <w:pPr>
      <w:spacing w:line="240" w:lineRule="auto"/>
      <w:ind w:firstLine="0"/>
    </w:pPr>
  </w:style>
  <w:style w:type="character" w:customStyle="1" w:styleId="a7">
    <w:name w:val="Верхний колонтитул Знак"/>
    <w:basedOn w:val="a2"/>
    <w:link w:val="a6"/>
    <w:uiPriority w:val="99"/>
    <w:rPr>
      <w:kern w:val="24"/>
    </w:rPr>
  </w:style>
  <w:style w:type="character" w:styleId="a8">
    <w:name w:val="Strong"/>
    <w:basedOn w:val="a2"/>
    <w:uiPriority w:val="22"/>
    <w:unhideWhenUsed/>
    <w:qFormat/>
    <w:rPr>
      <w:b w:val="0"/>
      <w:bCs w:val="0"/>
      <w:caps/>
      <w:smallCaps w:val="0"/>
    </w:rPr>
  </w:style>
  <w:style w:type="character" w:styleId="a9">
    <w:name w:val="Placeholder Text"/>
    <w:basedOn w:val="a2"/>
    <w:uiPriority w:val="99"/>
    <w:semiHidden/>
    <w:rsid w:val="005D3A03"/>
    <w:rPr>
      <w:color w:val="404040" w:themeColor="text1" w:themeTint="BF"/>
    </w:rPr>
  </w:style>
  <w:style w:type="paragraph" w:styleId="aa">
    <w:name w:val="No Spacing"/>
    <w:aliases w:val="No Indent"/>
    <w:uiPriority w:val="3"/>
    <w:qFormat/>
    <w:pPr>
      <w:ind w:firstLine="0"/>
    </w:pPr>
  </w:style>
  <w:style w:type="character" w:customStyle="1" w:styleId="10">
    <w:name w:val="Заголовок 1 Знак"/>
    <w:basedOn w:val="a2"/>
    <w:link w:val="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22">
    <w:name w:val="Заголовок 2 Знак"/>
    <w:basedOn w:val="a2"/>
    <w:link w:val="21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ab">
    <w:name w:val="Title"/>
    <w:basedOn w:val="a1"/>
    <w:link w:val="ac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ac">
    <w:name w:val="Заголовок Знак"/>
    <w:basedOn w:val="a2"/>
    <w:link w:val="ab"/>
    <w:rsid w:val="008C5323"/>
    <w:rPr>
      <w:rFonts w:asciiTheme="majorHAnsi" w:eastAsiaTheme="majorEastAsia" w:hAnsiTheme="majorHAnsi" w:cstheme="majorBidi"/>
      <w:kern w:val="24"/>
    </w:rPr>
  </w:style>
  <w:style w:type="character" w:styleId="ad">
    <w:name w:val="Emphasis"/>
    <w:basedOn w:val="a2"/>
    <w:uiPriority w:val="4"/>
    <w:unhideWhenUsed/>
    <w:qFormat/>
    <w:rPr>
      <w:i/>
      <w:iCs/>
    </w:rPr>
  </w:style>
  <w:style w:type="character" w:customStyle="1" w:styleId="32">
    <w:name w:val="Заголовок 3 Знак"/>
    <w:basedOn w:val="a2"/>
    <w:link w:val="31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42">
    <w:name w:val="Заголовок 4 Знак"/>
    <w:basedOn w:val="a2"/>
    <w:link w:val="41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52">
    <w:name w:val="Заголовок 5 Знак"/>
    <w:basedOn w:val="a2"/>
    <w:link w:val="51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ae">
    <w:name w:val="Balloon Text"/>
    <w:basedOn w:val="a1"/>
    <w:link w:val="af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af">
    <w:name w:val="Текст выноски Знак"/>
    <w:basedOn w:val="a2"/>
    <w:link w:val="ae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af0">
    <w:name w:val="Bibliography"/>
    <w:basedOn w:val="a1"/>
    <w:next w:val="a1"/>
    <w:uiPriority w:val="37"/>
    <w:unhideWhenUsed/>
    <w:qFormat/>
    <w:pPr>
      <w:ind w:left="720" w:hanging="720"/>
    </w:pPr>
  </w:style>
  <w:style w:type="paragraph" w:styleId="af1">
    <w:name w:val="Block Text"/>
    <w:basedOn w:val="a1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af2">
    <w:name w:val="Body Text"/>
    <w:basedOn w:val="a1"/>
    <w:link w:val="af3"/>
    <w:uiPriority w:val="99"/>
    <w:semiHidden/>
    <w:unhideWhenUsed/>
    <w:pPr>
      <w:spacing w:after="120"/>
      <w:ind w:firstLine="0"/>
    </w:pPr>
  </w:style>
  <w:style w:type="character" w:customStyle="1" w:styleId="af3">
    <w:name w:val="Основной текст Знак"/>
    <w:basedOn w:val="a2"/>
    <w:link w:val="af2"/>
    <w:uiPriority w:val="99"/>
    <w:semiHidden/>
    <w:rPr>
      <w:kern w:val="24"/>
    </w:rPr>
  </w:style>
  <w:style w:type="paragraph" w:styleId="23">
    <w:name w:val="Body Text 2"/>
    <w:basedOn w:val="a1"/>
    <w:link w:val="24"/>
    <w:uiPriority w:val="99"/>
    <w:semiHidden/>
    <w:unhideWhenUsed/>
    <w:pPr>
      <w:spacing w:after="120"/>
      <w:ind w:firstLine="0"/>
    </w:pPr>
  </w:style>
  <w:style w:type="character" w:customStyle="1" w:styleId="24">
    <w:name w:val="Основной текст 2 Знак"/>
    <w:basedOn w:val="a2"/>
    <w:link w:val="23"/>
    <w:uiPriority w:val="99"/>
    <w:semiHidden/>
    <w:rPr>
      <w:kern w:val="24"/>
    </w:rPr>
  </w:style>
  <w:style w:type="paragraph" w:styleId="33">
    <w:name w:val="Body Text 3"/>
    <w:basedOn w:val="a1"/>
    <w:link w:val="34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FF2002"/>
    <w:rPr>
      <w:kern w:val="24"/>
      <w:sz w:val="22"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pPr>
      <w:spacing w:after="0"/>
    </w:pPr>
  </w:style>
  <w:style w:type="character" w:customStyle="1" w:styleId="af5">
    <w:name w:val="Красная строка Знак"/>
    <w:basedOn w:val="af3"/>
    <w:link w:val="af4"/>
    <w:uiPriority w:val="99"/>
    <w:semiHidden/>
    <w:rPr>
      <w:kern w:val="24"/>
    </w:rPr>
  </w:style>
  <w:style w:type="paragraph" w:styleId="af6">
    <w:name w:val="Body Text Indent"/>
    <w:basedOn w:val="a1"/>
    <w:link w:val="af7"/>
    <w:uiPriority w:val="99"/>
    <w:semiHidden/>
    <w:unhideWhenUsed/>
    <w:pPr>
      <w:spacing w:after="120"/>
      <w:ind w:left="360" w:firstLine="0"/>
    </w:pPr>
  </w:style>
  <w:style w:type="character" w:customStyle="1" w:styleId="af7">
    <w:name w:val="Основной текст с отступом Знак"/>
    <w:basedOn w:val="a2"/>
    <w:link w:val="af6"/>
    <w:uiPriority w:val="99"/>
    <w:semiHidden/>
    <w:rPr>
      <w:kern w:val="24"/>
    </w:rPr>
  </w:style>
  <w:style w:type="paragraph" w:styleId="25">
    <w:name w:val="Body Text First Indent 2"/>
    <w:basedOn w:val="af6"/>
    <w:link w:val="26"/>
    <w:uiPriority w:val="99"/>
    <w:semiHidden/>
    <w:unhideWhenUsed/>
    <w:pPr>
      <w:spacing w:after="0"/>
    </w:pPr>
  </w:style>
  <w:style w:type="character" w:customStyle="1" w:styleId="26">
    <w:name w:val="Красная строка 2 Знак"/>
    <w:basedOn w:val="af7"/>
    <w:link w:val="25"/>
    <w:uiPriority w:val="99"/>
    <w:semiHidden/>
    <w:rPr>
      <w:kern w:val="24"/>
    </w:rPr>
  </w:style>
  <w:style w:type="paragraph" w:styleId="27">
    <w:name w:val="Body Text Indent 2"/>
    <w:basedOn w:val="a1"/>
    <w:link w:val="28"/>
    <w:uiPriority w:val="99"/>
    <w:semiHidden/>
    <w:unhideWhenUsed/>
    <w:pPr>
      <w:spacing w:after="120"/>
      <w:ind w:left="360" w:firstLine="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Pr>
      <w:kern w:val="24"/>
    </w:rPr>
  </w:style>
  <w:style w:type="paragraph" w:styleId="35">
    <w:name w:val="Body Text Indent 3"/>
    <w:basedOn w:val="a1"/>
    <w:link w:val="36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FF2002"/>
    <w:rPr>
      <w:kern w:val="24"/>
      <w:sz w:val="22"/>
      <w:szCs w:val="16"/>
    </w:rPr>
  </w:style>
  <w:style w:type="paragraph" w:styleId="af8">
    <w:name w:val="caption"/>
    <w:basedOn w:val="a1"/>
    <w:next w:val="a1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f9">
    <w:name w:val="Closing"/>
    <w:basedOn w:val="a1"/>
    <w:link w:val="afa"/>
    <w:uiPriority w:val="99"/>
    <w:semiHidden/>
    <w:unhideWhenUsed/>
    <w:pPr>
      <w:spacing w:line="240" w:lineRule="auto"/>
      <w:ind w:left="4320" w:firstLine="0"/>
    </w:pPr>
  </w:style>
  <w:style w:type="character" w:customStyle="1" w:styleId="afa">
    <w:name w:val="Прощание Знак"/>
    <w:basedOn w:val="a2"/>
    <w:link w:val="af9"/>
    <w:uiPriority w:val="99"/>
    <w:semiHidden/>
    <w:rPr>
      <w:kern w:val="24"/>
    </w:rPr>
  </w:style>
  <w:style w:type="paragraph" w:styleId="afb">
    <w:name w:val="annotation text"/>
    <w:basedOn w:val="a1"/>
    <w:link w:val="afc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FF2002"/>
    <w:rPr>
      <w:kern w:val="24"/>
      <w:sz w:val="22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b/>
      <w:bCs/>
      <w:kern w:val="24"/>
      <w:sz w:val="20"/>
      <w:szCs w:val="20"/>
    </w:rPr>
  </w:style>
  <w:style w:type="paragraph" w:styleId="aff">
    <w:name w:val="Date"/>
    <w:basedOn w:val="a1"/>
    <w:next w:val="a1"/>
    <w:link w:val="aff0"/>
    <w:uiPriority w:val="99"/>
    <w:semiHidden/>
    <w:unhideWhenUsed/>
    <w:pPr>
      <w:ind w:firstLine="0"/>
    </w:pPr>
  </w:style>
  <w:style w:type="character" w:customStyle="1" w:styleId="aff0">
    <w:name w:val="Дата Знак"/>
    <w:basedOn w:val="a2"/>
    <w:link w:val="aff"/>
    <w:uiPriority w:val="99"/>
    <w:semiHidden/>
    <w:rPr>
      <w:kern w:val="24"/>
    </w:rPr>
  </w:style>
  <w:style w:type="paragraph" w:styleId="aff1">
    <w:name w:val="Document Map"/>
    <w:basedOn w:val="a1"/>
    <w:link w:val="aff2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aff2">
    <w:name w:val="Схема документа Знак"/>
    <w:basedOn w:val="a2"/>
    <w:link w:val="aff1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ff3">
    <w:name w:val="E-mail Signature"/>
    <w:basedOn w:val="a1"/>
    <w:link w:val="aff4"/>
    <w:uiPriority w:val="99"/>
    <w:semiHidden/>
    <w:unhideWhenUsed/>
    <w:pPr>
      <w:spacing w:line="240" w:lineRule="auto"/>
      <w:ind w:firstLine="0"/>
    </w:pPr>
  </w:style>
  <w:style w:type="character" w:customStyle="1" w:styleId="aff4">
    <w:name w:val="Электронная подпись Знак"/>
    <w:basedOn w:val="a2"/>
    <w:link w:val="aff3"/>
    <w:uiPriority w:val="99"/>
    <w:semiHidden/>
    <w:rPr>
      <w:kern w:val="24"/>
    </w:rPr>
  </w:style>
  <w:style w:type="paragraph" w:styleId="aff5">
    <w:name w:val="footnote text"/>
    <w:basedOn w:val="a1"/>
    <w:link w:val="aff6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aff6">
    <w:name w:val="Текст сноски Знак"/>
    <w:basedOn w:val="a2"/>
    <w:link w:val="aff5"/>
    <w:uiPriority w:val="99"/>
    <w:semiHidden/>
    <w:rsid w:val="00FF2002"/>
    <w:rPr>
      <w:kern w:val="24"/>
      <w:sz w:val="22"/>
      <w:szCs w:val="20"/>
    </w:rPr>
  </w:style>
  <w:style w:type="paragraph" w:styleId="aff7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29">
    <w:name w:val="envelope return"/>
    <w:basedOn w:val="a1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er"/>
    <w:basedOn w:val="a1"/>
    <w:link w:val="aff9"/>
    <w:uiPriority w:val="99"/>
    <w:unhideWhenUsed/>
    <w:rsid w:val="008002C0"/>
    <w:pPr>
      <w:spacing w:line="240" w:lineRule="auto"/>
      <w:ind w:firstLine="0"/>
    </w:pPr>
  </w:style>
  <w:style w:type="character" w:customStyle="1" w:styleId="aff9">
    <w:name w:val="Нижний колонтитул Знак"/>
    <w:basedOn w:val="a2"/>
    <w:link w:val="aff8"/>
    <w:uiPriority w:val="99"/>
    <w:rsid w:val="008002C0"/>
    <w:rPr>
      <w:kern w:val="24"/>
    </w:rPr>
  </w:style>
  <w:style w:type="table" w:styleId="affa">
    <w:name w:val="Table Grid"/>
    <w:basedOn w:val="a3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b">
    <w:name w:val="Grid Table Light"/>
    <w:basedOn w:val="a3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80">
    <w:name w:val="Заголовок 8 Знак"/>
    <w:basedOn w:val="a2"/>
    <w:link w:val="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">
    <w:name w:val="HTML Address"/>
    <w:basedOn w:val="a1"/>
    <w:link w:val="HTML0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Pr>
      <w:i/>
      <w:iCs/>
      <w:kern w:val="24"/>
    </w:rPr>
  </w:style>
  <w:style w:type="paragraph" w:styleId="HTML1">
    <w:name w:val="HTML Preformatted"/>
    <w:basedOn w:val="a1"/>
    <w:link w:val="HTML2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11">
    <w:name w:val="index 1"/>
    <w:basedOn w:val="a1"/>
    <w:next w:val="a1"/>
    <w:autoRedefine/>
    <w:uiPriority w:val="99"/>
    <w:semiHidden/>
    <w:unhideWhenUsed/>
    <w:pPr>
      <w:spacing w:line="240" w:lineRule="auto"/>
      <w:ind w:left="240" w:firstLine="0"/>
    </w:pPr>
  </w:style>
  <w:style w:type="paragraph" w:styleId="2a">
    <w:name w:val="index 2"/>
    <w:basedOn w:val="a1"/>
    <w:next w:val="a1"/>
    <w:autoRedefine/>
    <w:uiPriority w:val="99"/>
    <w:semiHidden/>
    <w:unhideWhenUsed/>
    <w:pPr>
      <w:spacing w:line="240" w:lineRule="auto"/>
      <w:ind w:left="480" w:firstLine="0"/>
    </w:pPr>
  </w:style>
  <w:style w:type="paragraph" w:styleId="37">
    <w:name w:val="index 3"/>
    <w:basedOn w:val="a1"/>
    <w:next w:val="a1"/>
    <w:autoRedefine/>
    <w:uiPriority w:val="99"/>
    <w:semiHidden/>
    <w:unhideWhenUsed/>
    <w:pPr>
      <w:spacing w:line="240" w:lineRule="auto"/>
      <w:ind w:left="720" w:firstLine="0"/>
    </w:pPr>
  </w:style>
  <w:style w:type="paragraph" w:styleId="43">
    <w:name w:val="index 4"/>
    <w:basedOn w:val="a1"/>
    <w:next w:val="a1"/>
    <w:autoRedefine/>
    <w:uiPriority w:val="99"/>
    <w:semiHidden/>
    <w:unhideWhenUsed/>
    <w:pPr>
      <w:spacing w:line="240" w:lineRule="auto"/>
      <w:ind w:left="960" w:firstLine="0"/>
    </w:pPr>
  </w:style>
  <w:style w:type="paragraph" w:styleId="53">
    <w:name w:val="index 5"/>
    <w:basedOn w:val="a1"/>
    <w:next w:val="a1"/>
    <w:autoRedefine/>
    <w:uiPriority w:val="99"/>
    <w:semiHidden/>
    <w:unhideWhenUsed/>
    <w:pPr>
      <w:spacing w:line="240" w:lineRule="auto"/>
      <w:ind w:left="1200" w:firstLine="0"/>
    </w:pPr>
  </w:style>
  <w:style w:type="paragraph" w:styleId="61">
    <w:name w:val="index 6"/>
    <w:basedOn w:val="a1"/>
    <w:next w:val="a1"/>
    <w:autoRedefine/>
    <w:uiPriority w:val="99"/>
    <w:semiHidden/>
    <w:unhideWhenUsed/>
    <w:pPr>
      <w:spacing w:line="240" w:lineRule="auto"/>
      <w:ind w:left="1440" w:firstLine="0"/>
    </w:pPr>
  </w:style>
  <w:style w:type="paragraph" w:styleId="71">
    <w:name w:val="index 7"/>
    <w:basedOn w:val="a1"/>
    <w:next w:val="a1"/>
    <w:autoRedefine/>
    <w:uiPriority w:val="99"/>
    <w:semiHidden/>
    <w:unhideWhenUsed/>
    <w:pPr>
      <w:spacing w:line="240" w:lineRule="auto"/>
      <w:ind w:left="1680" w:firstLine="0"/>
    </w:pPr>
  </w:style>
  <w:style w:type="paragraph" w:styleId="81">
    <w:name w:val="index 8"/>
    <w:basedOn w:val="a1"/>
    <w:next w:val="a1"/>
    <w:autoRedefine/>
    <w:uiPriority w:val="99"/>
    <w:semiHidden/>
    <w:unhideWhenUsed/>
    <w:pPr>
      <w:spacing w:line="240" w:lineRule="auto"/>
      <w:ind w:left="1920" w:firstLine="0"/>
    </w:pPr>
  </w:style>
  <w:style w:type="paragraph" w:styleId="91">
    <w:name w:val="index 9"/>
    <w:basedOn w:val="a1"/>
    <w:next w:val="a1"/>
    <w:autoRedefine/>
    <w:uiPriority w:val="99"/>
    <w:semiHidden/>
    <w:unhideWhenUsed/>
    <w:pPr>
      <w:spacing w:line="240" w:lineRule="auto"/>
      <w:ind w:left="2160" w:firstLine="0"/>
    </w:pPr>
  </w:style>
  <w:style w:type="paragraph" w:styleId="affc">
    <w:name w:val="index heading"/>
    <w:basedOn w:val="a1"/>
    <w:next w:val="1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d">
    <w:name w:val="Intense Quote"/>
    <w:basedOn w:val="a1"/>
    <w:next w:val="a1"/>
    <w:link w:val="affe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affe">
    <w:name w:val="Выделенная цитата Знак"/>
    <w:basedOn w:val="a2"/>
    <w:link w:val="affd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afff">
    <w:name w:val="List"/>
    <w:basedOn w:val="a1"/>
    <w:uiPriority w:val="99"/>
    <w:semiHidden/>
    <w:unhideWhenUsed/>
    <w:pPr>
      <w:ind w:left="360" w:firstLine="0"/>
      <w:contextualSpacing/>
    </w:pPr>
  </w:style>
  <w:style w:type="paragraph" w:styleId="2b">
    <w:name w:val="List 2"/>
    <w:basedOn w:val="a1"/>
    <w:uiPriority w:val="99"/>
    <w:semiHidden/>
    <w:unhideWhenUsed/>
    <w:pPr>
      <w:ind w:left="720" w:firstLine="0"/>
      <w:contextualSpacing/>
    </w:pPr>
  </w:style>
  <w:style w:type="paragraph" w:styleId="38">
    <w:name w:val="List 3"/>
    <w:basedOn w:val="a1"/>
    <w:uiPriority w:val="99"/>
    <w:semiHidden/>
    <w:unhideWhenUsed/>
    <w:pPr>
      <w:ind w:left="1080" w:firstLine="0"/>
      <w:contextualSpacing/>
    </w:pPr>
  </w:style>
  <w:style w:type="paragraph" w:styleId="44">
    <w:name w:val="List 4"/>
    <w:basedOn w:val="a1"/>
    <w:uiPriority w:val="99"/>
    <w:semiHidden/>
    <w:unhideWhenUsed/>
    <w:pPr>
      <w:ind w:left="1440" w:firstLine="0"/>
      <w:contextualSpacing/>
    </w:pPr>
  </w:style>
  <w:style w:type="paragraph" w:styleId="54">
    <w:name w:val="List 5"/>
    <w:basedOn w:val="a1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1"/>
    <w:uiPriority w:val="9"/>
    <w:unhideWhenUsed/>
    <w:qFormat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 w:firstLine="0"/>
      <w:contextualSpacing/>
    </w:pPr>
  </w:style>
  <w:style w:type="paragraph" w:styleId="2c">
    <w:name w:val="List Continue 2"/>
    <w:basedOn w:val="a1"/>
    <w:uiPriority w:val="99"/>
    <w:semiHidden/>
    <w:unhideWhenUsed/>
    <w:pPr>
      <w:spacing w:after="120"/>
      <w:ind w:left="720" w:firstLine="0"/>
      <w:contextualSpacing/>
    </w:pPr>
  </w:style>
  <w:style w:type="paragraph" w:styleId="39">
    <w:name w:val="List Continue 3"/>
    <w:basedOn w:val="a1"/>
    <w:uiPriority w:val="99"/>
    <w:semiHidden/>
    <w:unhideWhenUsed/>
    <w:pPr>
      <w:spacing w:after="120"/>
      <w:ind w:left="1080" w:firstLine="0"/>
      <w:contextualSpacing/>
    </w:pPr>
  </w:style>
  <w:style w:type="paragraph" w:styleId="45">
    <w:name w:val="List Continue 4"/>
    <w:basedOn w:val="a1"/>
    <w:uiPriority w:val="99"/>
    <w:semiHidden/>
    <w:unhideWhenUsed/>
    <w:pPr>
      <w:spacing w:after="120"/>
      <w:ind w:left="1440" w:firstLine="0"/>
      <w:contextualSpacing/>
    </w:pPr>
  </w:style>
  <w:style w:type="paragraph" w:styleId="55">
    <w:name w:val="List Continue 5"/>
    <w:basedOn w:val="a1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1"/>
    <w:uiPriority w:val="9"/>
    <w:unhideWhenUsed/>
    <w:qFormat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f1">
    <w:name w:val="List Paragraph"/>
    <w:basedOn w:val="a1"/>
    <w:uiPriority w:val="34"/>
    <w:unhideWhenUsed/>
    <w:qFormat/>
    <w:pPr>
      <w:ind w:left="720" w:firstLine="0"/>
      <w:contextualSpacing/>
    </w:pPr>
  </w:style>
  <w:style w:type="paragraph" w:styleId="afff2">
    <w:name w:val="macro"/>
    <w:link w:val="afff3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afff3">
    <w:name w:val="Текст макроса Знак"/>
    <w:basedOn w:val="a2"/>
    <w:link w:val="afff2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afff4">
    <w:name w:val="Message Header"/>
    <w:basedOn w:val="a1"/>
    <w:link w:val="afff5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afff5">
    <w:name w:val="Шапка Знак"/>
    <w:basedOn w:val="a2"/>
    <w:link w:val="afff4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afff6">
    <w:name w:val="Normal (Web)"/>
    <w:basedOn w:val="a1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f7">
    <w:name w:val="Normal Indent"/>
    <w:basedOn w:val="a1"/>
    <w:uiPriority w:val="99"/>
    <w:semiHidden/>
    <w:unhideWhenUsed/>
    <w:pPr>
      <w:ind w:left="720" w:firstLine="0"/>
    </w:pPr>
  </w:style>
  <w:style w:type="paragraph" w:styleId="afff8">
    <w:name w:val="Note Heading"/>
    <w:basedOn w:val="a1"/>
    <w:next w:val="a1"/>
    <w:link w:val="afff9"/>
    <w:uiPriority w:val="99"/>
    <w:semiHidden/>
    <w:unhideWhenUsed/>
    <w:pPr>
      <w:spacing w:line="240" w:lineRule="auto"/>
      <w:ind w:firstLine="0"/>
    </w:pPr>
  </w:style>
  <w:style w:type="character" w:customStyle="1" w:styleId="afff9">
    <w:name w:val="Заголовок записки Знак"/>
    <w:basedOn w:val="a2"/>
    <w:link w:val="afff8"/>
    <w:uiPriority w:val="99"/>
    <w:semiHidden/>
    <w:rPr>
      <w:kern w:val="24"/>
    </w:rPr>
  </w:style>
  <w:style w:type="paragraph" w:styleId="afffa">
    <w:name w:val="Plain Text"/>
    <w:basedOn w:val="a1"/>
    <w:link w:val="afffb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afffb">
    <w:name w:val="Текст Знак"/>
    <w:basedOn w:val="a2"/>
    <w:link w:val="afffa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2d">
    <w:name w:val="Quote"/>
    <w:basedOn w:val="a1"/>
    <w:next w:val="a1"/>
    <w:link w:val="2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2e">
    <w:name w:val="Цитата 2 Знак"/>
    <w:basedOn w:val="a2"/>
    <w:link w:val="2d"/>
    <w:uiPriority w:val="29"/>
    <w:semiHidden/>
    <w:rPr>
      <w:i/>
      <w:iCs/>
      <w:color w:val="404040" w:themeColor="text1" w:themeTint="BF"/>
      <w:kern w:val="24"/>
    </w:rPr>
  </w:style>
  <w:style w:type="paragraph" w:styleId="afffc">
    <w:name w:val="Salutation"/>
    <w:basedOn w:val="a1"/>
    <w:next w:val="a1"/>
    <w:link w:val="afffd"/>
    <w:uiPriority w:val="99"/>
    <w:semiHidden/>
    <w:unhideWhenUsed/>
    <w:pPr>
      <w:ind w:firstLine="0"/>
    </w:pPr>
  </w:style>
  <w:style w:type="character" w:customStyle="1" w:styleId="afffd">
    <w:name w:val="Приветствие Знак"/>
    <w:basedOn w:val="a2"/>
    <w:link w:val="afffc"/>
    <w:uiPriority w:val="99"/>
    <w:semiHidden/>
    <w:rPr>
      <w:kern w:val="24"/>
    </w:rPr>
  </w:style>
  <w:style w:type="paragraph" w:styleId="afffe">
    <w:name w:val="Signature"/>
    <w:basedOn w:val="a1"/>
    <w:link w:val="affff"/>
    <w:uiPriority w:val="99"/>
    <w:semiHidden/>
    <w:unhideWhenUsed/>
    <w:pPr>
      <w:spacing w:line="240" w:lineRule="auto"/>
      <w:ind w:left="4320" w:firstLine="0"/>
    </w:pPr>
  </w:style>
  <w:style w:type="character" w:customStyle="1" w:styleId="affff">
    <w:name w:val="Подпись Знак"/>
    <w:basedOn w:val="a2"/>
    <w:link w:val="afffe"/>
    <w:uiPriority w:val="99"/>
    <w:semiHidden/>
    <w:rPr>
      <w:kern w:val="24"/>
    </w:rPr>
  </w:style>
  <w:style w:type="paragraph" w:styleId="affff0">
    <w:name w:val="table of authorities"/>
    <w:basedOn w:val="a1"/>
    <w:next w:val="a1"/>
    <w:uiPriority w:val="99"/>
    <w:semiHidden/>
    <w:unhideWhenUsed/>
    <w:pPr>
      <w:ind w:left="240" w:firstLine="0"/>
    </w:pPr>
  </w:style>
  <w:style w:type="paragraph" w:styleId="affff1">
    <w:name w:val="table of figures"/>
    <w:basedOn w:val="a1"/>
    <w:next w:val="a1"/>
    <w:uiPriority w:val="99"/>
    <w:semiHidden/>
    <w:unhideWhenUsed/>
    <w:pPr>
      <w:ind w:firstLine="0"/>
    </w:pPr>
  </w:style>
  <w:style w:type="paragraph" w:styleId="affff2">
    <w:name w:val="toa heading"/>
    <w:basedOn w:val="a1"/>
    <w:next w:val="a1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46">
    <w:name w:val="toc 4"/>
    <w:basedOn w:val="a1"/>
    <w:next w:val="a1"/>
    <w:autoRedefine/>
    <w:uiPriority w:val="39"/>
    <w:semiHidden/>
    <w:unhideWhenUsed/>
    <w:pPr>
      <w:spacing w:after="100"/>
      <w:ind w:left="720" w:firstLine="0"/>
    </w:pPr>
  </w:style>
  <w:style w:type="paragraph" w:styleId="56">
    <w:name w:val="toc 5"/>
    <w:basedOn w:val="a1"/>
    <w:next w:val="a1"/>
    <w:autoRedefine/>
    <w:uiPriority w:val="39"/>
    <w:semiHidden/>
    <w:unhideWhenUsed/>
    <w:pPr>
      <w:spacing w:after="100"/>
      <w:ind w:left="960" w:firstLine="0"/>
    </w:pPr>
  </w:style>
  <w:style w:type="paragraph" w:styleId="62">
    <w:name w:val="toc 6"/>
    <w:basedOn w:val="a1"/>
    <w:next w:val="a1"/>
    <w:autoRedefine/>
    <w:uiPriority w:val="39"/>
    <w:semiHidden/>
    <w:unhideWhenUsed/>
    <w:pPr>
      <w:spacing w:after="100"/>
      <w:ind w:left="1200" w:firstLine="0"/>
    </w:pPr>
  </w:style>
  <w:style w:type="paragraph" w:styleId="72">
    <w:name w:val="toc 7"/>
    <w:basedOn w:val="a1"/>
    <w:next w:val="a1"/>
    <w:autoRedefine/>
    <w:uiPriority w:val="39"/>
    <w:semiHidden/>
    <w:unhideWhenUsed/>
    <w:pPr>
      <w:spacing w:after="100"/>
      <w:ind w:left="1440" w:firstLine="0"/>
    </w:pPr>
  </w:style>
  <w:style w:type="paragraph" w:styleId="82">
    <w:name w:val="toc 8"/>
    <w:basedOn w:val="a1"/>
    <w:next w:val="a1"/>
    <w:autoRedefine/>
    <w:uiPriority w:val="39"/>
    <w:semiHidden/>
    <w:unhideWhenUsed/>
    <w:pPr>
      <w:spacing w:after="100"/>
      <w:ind w:left="1680" w:firstLine="0"/>
    </w:pPr>
  </w:style>
  <w:style w:type="paragraph" w:styleId="92">
    <w:name w:val="toc 9"/>
    <w:basedOn w:val="a1"/>
    <w:next w:val="a1"/>
    <w:autoRedefine/>
    <w:uiPriority w:val="39"/>
    <w:semiHidden/>
    <w:unhideWhenUsed/>
    <w:pPr>
      <w:spacing w:after="100"/>
      <w:ind w:left="1920" w:firstLine="0"/>
    </w:pPr>
  </w:style>
  <w:style w:type="character" w:styleId="affff3">
    <w:name w:val="endnote reference"/>
    <w:basedOn w:val="a2"/>
    <w:uiPriority w:val="99"/>
    <w:semiHidden/>
    <w:unhideWhenUsed/>
    <w:rPr>
      <w:vertAlign w:val="superscript"/>
    </w:rPr>
  </w:style>
  <w:style w:type="character" w:styleId="affff4">
    <w:name w:val="footnote reference"/>
    <w:basedOn w:val="a2"/>
    <w:uiPriority w:val="5"/>
    <w:unhideWhenUsed/>
    <w:qFormat/>
    <w:rPr>
      <w:vertAlign w:val="superscript"/>
    </w:rPr>
  </w:style>
  <w:style w:type="table" w:customStyle="1" w:styleId="affff5">
    <w:name w:val="Отчет по стандарту АПА"/>
    <w:basedOn w:val="a3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f6">
    <w:name w:val="Таблица или рисунок"/>
    <w:basedOn w:val="a1"/>
    <w:uiPriority w:val="39"/>
    <w:qFormat/>
    <w:pPr>
      <w:spacing w:before="240"/>
      <w:ind w:firstLine="0"/>
      <w:contextualSpacing/>
    </w:pPr>
  </w:style>
  <w:style w:type="table" w:styleId="12">
    <w:name w:val="Plain Table 1"/>
    <w:basedOn w:val="a3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ff7">
    <w:name w:val="annotation reference"/>
    <w:basedOn w:val="a2"/>
    <w:uiPriority w:val="99"/>
    <w:semiHidden/>
    <w:unhideWhenUsed/>
    <w:rsid w:val="00FF2002"/>
    <w:rPr>
      <w:sz w:val="22"/>
      <w:szCs w:val="16"/>
    </w:rPr>
  </w:style>
  <w:style w:type="paragraph" w:styleId="affff8">
    <w:name w:val="endnote text"/>
    <w:basedOn w:val="a1"/>
    <w:link w:val="affff9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affff9">
    <w:name w:val="Текст концевой сноски Знак"/>
    <w:basedOn w:val="a2"/>
    <w:link w:val="affff8"/>
    <w:uiPriority w:val="99"/>
    <w:semiHidden/>
    <w:rsid w:val="00FF2002"/>
    <w:rPr>
      <w:kern w:val="24"/>
      <w:sz w:val="22"/>
      <w:szCs w:val="20"/>
    </w:rPr>
  </w:style>
  <w:style w:type="character" w:styleId="HTML3">
    <w:name w:val="HTML Code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4">
    <w:name w:val="HTML Keyboard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5">
    <w:name w:val="HTML Typewriter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affffa">
    <w:name w:val="Intense Emphasis"/>
    <w:basedOn w:val="a2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affffb">
    <w:name w:val="Intense Reference"/>
    <w:basedOn w:val="a2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affffc">
    <w:name w:val="TOC Heading"/>
    <w:basedOn w:val="1"/>
    <w:next w:val="a1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affffd">
    <w:name w:val="FollowedHyperlink"/>
    <w:basedOn w:val="a2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210">
    <w:name w:val="Заголовок 21"/>
    <w:basedOn w:val="a1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2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1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5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6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9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7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3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0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5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7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3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9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6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0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0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yho\AppData\Local\Microsoft\Office\16.0\DTS\ru-RU%7b5392EF0B-04E0-422A-9CA3-8599A7845B6D%7d\%7b02389784-C70A-4065-9810-D5C5EF5F36C5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5A887813D944D7AD045B34BCAB86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B0788A-CB7B-4A36-8FB4-8909A84CEE1E}"/>
      </w:docPartPr>
      <w:docPartBody>
        <w:p w:rsidR="00000000" w:rsidRDefault="00000000">
          <w:pPr>
            <w:pStyle w:val="BD5A887813D944D7AD045B34BCAB86E8"/>
          </w:pPr>
          <w:r w:rsidRPr="00065B90">
            <w:rPr>
              <w:noProof/>
              <w:lang w:bidi="ru-RU"/>
            </w:rPr>
            <w:t>[Располагайте все рисунки в отдельных разделах после ссылок (а также сносок и таблиц, если они есть). Добавьте к каждому рисунку нумерованную подпись. Используйте стиль "Таблица или рисунок" для удобной настройки интервала между рисунком и подписью.]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Mono">
    <w:panose1 w:val="020B0509050000020004"/>
    <w:charset w:val="CC"/>
    <w:family w:val="modern"/>
    <w:pitch w:val="fixed"/>
    <w:sig w:usb0="40000287" w:usb1="02003801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CD"/>
    <w:rsid w:val="004533FB"/>
    <w:rsid w:val="00B5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6CA8DD4C12415E8539D08A7200BD72">
    <w:name w:val="C66CA8DD4C12415E8539D08A7200BD72"/>
  </w:style>
  <w:style w:type="paragraph" w:customStyle="1" w:styleId="B42F6F2F11AD4C4793D590EC65E77D4A">
    <w:name w:val="B42F6F2F11AD4C4793D590EC65E77D4A"/>
  </w:style>
  <w:style w:type="paragraph" w:customStyle="1" w:styleId="842E18B687A7457FB276C693455FAF9D">
    <w:name w:val="842E18B687A7457FB276C693455FAF9D"/>
  </w:style>
  <w:style w:type="paragraph" w:customStyle="1" w:styleId="8E1C45DFA8ED4624988CE54BC448DC49">
    <w:name w:val="8E1C45DFA8ED4624988CE54BC448DC49"/>
  </w:style>
  <w:style w:type="paragraph" w:customStyle="1" w:styleId="3D7A338B29E643E39F32FE2CF598AA81">
    <w:name w:val="3D7A338B29E643E39F32FE2CF598AA81"/>
  </w:style>
  <w:style w:type="paragraph" w:customStyle="1" w:styleId="85888DE7ABD241CB955013A258AA711C">
    <w:name w:val="85888DE7ABD241CB955013A258AA711C"/>
  </w:style>
  <w:style w:type="character" w:styleId="a3">
    <w:name w:val="Emphasis"/>
    <w:basedOn w:val="a0"/>
    <w:uiPriority w:val="4"/>
    <w:unhideWhenUsed/>
    <w:qFormat/>
    <w:rPr>
      <w:i/>
      <w:iCs/>
    </w:rPr>
  </w:style>
  <w:style w:type="paragraph" w:customStyle="1" w:styleId="2F110F8FF7134A39B19CAF2B1EB46A04">
    <w:name w:val="2F110F8FF7134A39B19CAF2B1EB46A04"/>
  </w:style>
  <w:style w:type="paragraph" w:customStyle="1" w:styleId="555591CF770B49A491A13CEC2442DA66">
    <w:name w:val="555591CF770B49A491A13CEC2442DA66"/>
  </w:style>
  <w:style w:type="paragraph" w:customStyle="1" w:styleId="08C92CB38F864DCB88E918CA48E32A2A">
    <w:name w:val="08C92CB38F864DCB88E918CA48E32A2A"/>
  </w:style>
  <w:style w:type="paragraph" w:customStyle="1" w:styleId="7CC437E083344F1AA10CDA178B099675">
    <w:name w:val="7CC437E083344F1AA10CDA178B099675"/>
  </w:style>
  <w:style w:type="paragraph" w:customStyle="1" w:styleId="6B0797812FDC45C99756B563D8561DBE">
    <w:name w:val="6B0797812FDC45C99756B563D8561DBE"/>
  </w:style>
  <w:style w:type="paragraph" w:customStyle="1" w:styleId="64388242D70746A0A25C5C56FC0F46E5">
    <w:name w:val="64388242D70746A0A25C5C56FC0F46E5"/>
  </w:style>
  <w:style w:type="paragraph" w:customStyle="1" w:styleId="A2B3251010E14070B8C98FD554AF01A0">
    <w:name w:val="A2B3251010E14070B8C98FD554AF01A0"/>
  </w:style>
  <w:style w:type="paragraph" w:customStyle="1" w:styleId="A343844F3B2F49BE9249B4360E1885A7">
    <w:name w:val="A343844F3B2F49BE9249B4360E1885A7"/>
  </w:style>
  <w:style w:type="paragraph" w:customStyle="1" w:styleId="BDEA10CEBFBD4A668A7F6EAFC85FC52A">
    <w:name w:val="BDEA10CEBFBD4A668A7F6EAFC85FC52A"/>
  </w:style>
  <w:style w:type="paragraph" w:customStyle="1" w:styleId="CDB2ED8F5EE24B7AA80F5FDC9F97B689">
    <w:name w:val="CDB2ED8F5EE24B7AA80F5FDC9F97B689"/>
  </w:style>
  <w:style w:type="paragraph" w:customStyle="1" w:styleId="AB844EF4CF2A43BB8C584EA5EAFFDBAC">
    <w:name w:val="AB844EF4CF2A43BB8C584EA5EAFFDBAC"/>
  </w:style>
  <w:style w:type="paragraph" w:customStyle="1" w:styleId="EA34E1AF32494DC1806C512282C430E7">
    <w:name w:val="EA34E1AF32494DC1806C512282C430E7"/>
  </w:style>
  <w:style w:type="paragraph" w:customStyle="1" w:styleId="0F7A28E7940A42FB960F32D1E4A3AE01">
    <w:name w:val="0F7A28E7940A42FB960F32D1E4A3AE01"/>
  </w:style>
  <w:style w:type="paragraph" w:customStyle="1" w:styleId="7757C842D41E49A188FCEE933A2B8C89">
    <w:name w:val="7757C842D41E49A188FCEE933A2B8C89"/>
  </w:style>
  <w:style w:type="paragraph" w:customStyle="1" w:styleId="02B0757202C045F7BD9A102802AFD806">
    <w:name w:val="02B0757202C045F7BD9A102802AFD806"/>
  </w:style>
  <w:style w:type="paragraph" w:customStyle="1" w:styleId="2604A7433A6F4A03B79596963C70A35D">
    <w:name w:val="2604A7433A6F4A03B79596963C70A35D"/>
  </w:style>
  <w:style w:type="paragraph" w:customStyle="1" w:styleId="6A3D138D056E416099C988B59899F175">
    <w:name w:val="6A3D138D056E416099C988B59899F175"/>
  </w:style>
  <w:style w:type="paragraph" w:customStyle="1" w:styleId="3BBC8E4F6262493AB34DAC77B12D44A9">
    <w:name w:val="3BBC8E4F6262493AB34DAC77B12D44A9"/>
  </w:style>
  <w:style w:type="paragraph" w:customStyle="1" w:styleId="B47C0951FF9441739A96F5605D9A576D">
    <w:name w:val="B47C0951FF9441739A96F5605D9A576D"/>
  </w:style>
  <w:style w:type="paragraph" w:customStyle="1" w:styleId="4CC57B7E2F704267B714DE8D3592210C">
    <w:name w:val="4CC57B7E2F704267B714DE8D3592210C"/>
  </w:style>
  <w:style w:type="paragraph" w:customStyle="1" w:styleId="832D111A328C477AB46340EE4EEF684A">
    <w:name w:val="832D111A328C477AB46340EE4EEF684A"/>
  </w:style>
  <w:style w:type="paragraph" w:customStyle="1" w:styleId="3AB7FE01A51D4091861FDDA6A0B82C28">
    <w:name w:val="3AB7FE01A51D4091861FDDA6A0B82C28"/>
  </w:style>
  <w:style w:type="paragraph" w:customStyle="1" w:styleId="21DD141ED7214EB98E757E2EB0E3CAA9">
    <w:name w:val="21DD141ED7214EB98E757E2EB0E3CAA9"/>
  </w:style>
  <w:style w:type="paragraph" w:customStyle="1" w:styleId="6ED8B5B13C3B4AF1A5C3DE67793FB72D">
    <w:name w:val="6ED8B5B13C3B4AF1A5C3DE67793FB72D"/>
  </w:style>
  <w:style w:type="paragraph" w:customStyle="1" w:styleId="31871BF03BAF4C98B0EDC7C828448153">
    <w:name w:val="31871BF03BAF4C98B0EDC7C828448153"/>
  </w:style>
  <w:style w:type="paragraph" w:customStyle="1" w:styleId="C90CC102A8D74E5C8BC761816C03C6D2">
    <w:name w:val="C90CC102A8D74E5C8BC761816C03C6D2"/>
  </w:style>
  <w:style w:type="paragraph" w:customStyle="1" w:styleId="7E9B2DF366B64F3A8A07422DD3FF8799">
    <w:name w:val="7E9B2DF366B64F3A8A07422DD3FF8799"/>
  </w:style>
  <w:style w:type="paragraph" w:customStyle="1" w:styleId="60F178C643C1497DA5F3B8F7E9AA7ED5">
    <w:name w:val="60F178C643C1497DA5F3B8F7E9AA7ED5"/>
  </w:style>
  <w:style w:type="paragraph" w:customStyle="1" w:styleId="04D4DA5FF52349EE8E7BC7E88BB8DA76">
    <w:name w:val="04D4DA5FF52349EE8E7BC7E88BB8DA76"/>
  </w:style>
  <w:style w:type="paragraph" w:customStyle="1" w:styleId="A49AA2E997084A208410160181B22F94">
    <w:name w:val="A49AA2E997084A208410160181B22F94"/>
  </w:style>
  <w:style w:type="paragraph" w:customStyle="1" w:styleId="A7C416F243FF475E99F7FCF234372E91">
    <w:name w:val="A7C416F243FF475E99F7FCF234372E91"/>
  </w:style>
  <w:style w:type="paragraph" w:customStyle="1" w:styleId="5E2F00E015094EE5AF77F2A686599E87">
    <w:name w:val="5E2F00E015094EE5AF77F2A686599E87"/>
  </w:style>
  <w:style w:type="paragraph" w:customStyle="1" w:styleId="26A9DF3087674F2BB8C1A9D7F2607AB6">
    <w:name w:val="26A9DF3087674F2BB8C1A9D7F2607AB6"/>
  </w:style>
  <w:style w:type="paragraph" w:customStyle="1" w:styleId="6541A221A8D44DE0BBB908C3A08EA454">
    <w:name w:val="6541A221A8D44DE0BBB908C3A08EA454"/>
  </w:style>
  <w:style w:type="paragraph" w:customStyle="1" w:styleId="6E32E4F5EAD94993B8BF78C573384D82">
    <w:name w:val="6E32E4F5EAD94993B8BF78C573384D82"/>
  </w:style>
  <w:style w:type="paragraph" w:customStyle="1" w:styleId="0B79C3D20B32434599DBE8BD4645D8A0">
    <w:name w:val="0B79C3D20B32434599DBE8BD4645D8A0"/>
  </w:style>
  <w:style w:type="paragraph" w:customStyle="1" w:styleId="E4BC6BC19BCE42C68A24341E88CB9027">
    <w:name w:val="E4BC6BC19BCE42C68A24341E88CB9027"/>
  </w:style>
  <w:style w:type="paragraph" w:customStyle="1" w:styleId="8D943C57DB25470B93ADD9F1E191B696">
    <w:name w:val="8D943C57DB25470B93ADD9F1E191B696"/>
  </w:style>
  <w:style w:type="paragraph" w:customStyle="1" w:styleId="22832D6A8ADF4D7997686670F5A7414C">
    <w:name w:val="22832D6A8ADF4D7997686670F5A7414C"/>
  </w:style>
  <w:style w:type="paragraph" w:customStyle="1" w:styleId="79C0678B22EB4209ACE5283BB139A5A4">
    <w:name w:val="79C0678B22EB4209ACE5283BB139A5A4"/>
  </w:style>
  <w:style w:type="paragraph" w:customStyle="1" w:styleId="304208763AE5465CB881C382A5D7BB7C">
    <w:name w:val="304208763AE5465CB881C382A5D7BB7C"/>
  </w:style>
  <w:style w:type="paragraph" w:customStyle="1" w:styleId="908443FC14B44F099D39F20A0DCE850F">
    <w:name w:val="908443FC14B44F099D39F20A0DCE850F"/>
  </w:style>
  <w:style w:type="paragraph" w:customStyle="1" w:styleId="8253902BBD7241139DD85C1FA6BBAFB0">
    <w:name w:val="8253902BBD7241139DD85C1FA6BBAFB0"/>
  </w:style>
  <w:style w:type="paragraph" w:customStyle="1" w:styleId="A86E5342A2DC4302A38EFF203DAA327B">
    <w:name w:val="A86E5342A2DC4302A38EFF203DAA327B"/>
  </w:style>
  <w:style w:type="paragraph" w:customStyle="1" w:styleId="7DE925F3E45D46B68ABA08F2A5C056BF">
    <w:name w:val="7DE925F3E45D46B68ABA08F2A5C056BF"/>
  </w:style>
  <w:style w:type="paragraph" w:customStyle="1" w:styleId="D5A0F4477FF9456F82C4FC2CC3BC4E63">
    <w:name w:val="D5A0F4477FF9456F82C4FC2CC3BC4E63"/>
  </w:style>
  <w:style w:type="paragraph" w:customStyle="1" w:styleId="DFB6993E5D92493D98396A56BEBA1B5F">
    <w:name w:val="DFB6993E5D92493D98396A56BEBA1B5F"/>
  </w:style>
  <w:style w:type="paragraph" w:customStyle="1" w:styleId="3234FFA871F14FB9A5C2F06825ABB689">
    <w:name w:val="3234FFA871F14FB9A5C2F06825ABB689"/>
  </w:style>
  <w:style w:type="paragraph" w:customStyle="1" w:styleId="43C23088537B44B9A94991989657FC95">
    <w:name w:val="43C23088537B44B9A94991989657FC95"/>
  </w:style>
  <w:style w:type="paragraph" w:customStyle="1" w:styleId="5AA114C308D749C6B0240261822084D6">
    <w:name w:val="5AA114C308D749C6B0240261822084D6"/>
  </w:style>
  <w:style w:type="paragraph" w:customStyle="1" w:styleId="79BE7631BDFA4FE4A8FB7CBF9F60F5F0">
    <w:name w:val="79BE7631BDFA4FE4A8FB7CBF9F60F5F0"/>
  </w:style>
  <w:style w:type="paragraph" w:customStyle="1" w:styleId="4E57ACFC2D3A462A9E4B08EECD0946FC">
    <w:name w:val="4E57ACFC2D3A462A9E4B08EECD0946FC"/>
  </w:style>
  <w:style w:type="paragraph" w:customStyle="1" w:styleId="357E9779E8994F44B3F1A575E98780FC">
    <w:name w:val="357E9779E8994F44B3F1A575E98780FC"/>
  </w:style>
  <w:style w:type="paragraph" w:customStyle="1" w:styleId="D41A5259C6324D86910D52BB7DE94E19">
    <w:name w:val="D41A5259C6324D86910D52BB7DE94E19"/>
  </w:style>
  <w:style w:type="paragraph" w:customStyle="1" w:styleId="0ACC4971503140B3A891AA51744C3D83">
    <w:name w:val="0ACC4971503140B3A891AA51744C3D83"/>
  </w:style>
  <w:style w:type="paragraph" w:customStyle="1" w:styleId="B034AA9459184882A640F19D2A22D9B6">
    <w:name w:val="B034AA9459184882A640F19D2A22D9B6"/>
  </w:style>
  <w:style w:type="paragraph" w:customStyle="1" w:styleId="BD5A887813D944D7AD045B34BCAB86E8">
    <w:name w:val="BD5A887813D944D7AD045B34BCAB86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{49799338-5E79-42D6-9301-070BA3BDC31E}</b:Guid>
    <b:Title>Название Статьи</b:Title>
    <b:Year>Год</b:Year>
    <b:JournalName>Название Журнала</b:JournalName>
    <b:Pages>Номера Страниц</b:Pages>
    <b:Author>
      <b:Author>
        <b:NameList>
          <b:Person>
            <b:Last>Фамилия</b:Last>
            <b:First>Имя,</b:First>
            <b:Middle>Отчество</b:Middle>
          </b:Person>
        </b:NameList>
      </b:Author>
    </b:Author>
    <b:RefOrder>1</b:RefOrder>
  </b:Source>
  <b:Source>
    <b:Tag>Last</b:Tag>
    <b:SourceType>Book</b:SourceType>
    <b:Guid>{7A55EE9E-4A8C-49C2-814D-7FE1A987311D}</b:Guid>
    <b:Title>Название Книги</b:Title>
    <b:Year>Год</b:Year>
    <b:City>Название Города</b:City>
    <b:Publisher>Название Издательства</b:Publisher>
    <b:Author>
      <b:Author>
        <b:NameList>
          <b:Person>
            <b:Last>Фамилия</b:Last>
            <b:First>Имя,</b:First>
            <b:Middle>Отчество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5C2568E-76F2-426C-B257-C4D3D881A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{02389784-C70A-4065-9810-D5C5EF5F36C5}tf03982351_win32</Template>
  <TotalTime>308</TotalTime>
  <Pages>10</Pages>
  <Words>748</Words>
  <Characters>5371</Characters>
  <Application>Microsoft Office Word</Application>
  <DocSecurity>0</DocSecurity>
  <Lines>413</Lines>
  <Paragraphs>339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Pyslar</dc:creator>
  <cp:keywords/>
  <dc:description/>
  <cp:lastModifiedBy>Nikita Pyslar</cp:lastModifiedBy>
  <cp:revision>1</cp:revision>
  <dcterms:created xsi:type="dcterms:W3CDTF">2025-03-16T07:40:00Z</dcterms:created>
  <dcterms:modified xsi:type="dcterms:W3CDTF">2025-03-16T12:55:00Z</dcterms:modified>
</cp:coreProperties>
</file>